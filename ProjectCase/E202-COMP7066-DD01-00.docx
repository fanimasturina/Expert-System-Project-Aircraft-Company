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6B00" w14:textId="77777777" w:rsidR="00AA5D4D" w:rsidRDefault="00AA5D4D" w:rsidP="00AA5D4D"/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AA5D4D" w14:paraId="09381D21" w14:textId="77777777" w:rsidTr="00AA5D4D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FA13D" w14:textId="77777777" w:rsidR="00AA5D4D" w:rsidRDefault="00AA5D4D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bookmarkStart w:id="0" w:name="_Hlk536625111"/>
            <w:r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B96A83" w14:textId="75DE596B" w:rsidR="00AA5D4D" w:rsidRDefault="00AA5D4D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2FAD70F0" wp14:editId="3C61253D">
                  <wp:extent cx="1371600" cy="10191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D4D" w14:paraId="56855496" w14:textId="77777777" w:rsidTr="00AA5D4D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0CCF" w14:textId="77777777" w:rsidR="00B804E6" w:rsidRDefault="00AA5D4D" w:rsidP="00764ECA">
            <w:pPr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COMP7066</w:t>
            </w:r>
          </w:p>
          <w:p w14:paraId="5A4FB5FE" w14:textId="28A6965C" w:rsidR="00AA5D4D" w:rsidRDefault="00AA5D4D" w:rsidP="00764ECA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Expert Systems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F05A485" w14:textId="77777777" w:rsidR="00AA5D4D" w:rsidRDefault="00AA5D4D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AA5D4D" w14:paraId="3EA3A3E7" w14:textId="77777777" w:rsidTr="00AA5D4D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AE944" w14:textId="77777777" w:rsidR="00AA5D4D" w:rsidRDefault="00AA5D4D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1A3A953" w14:textId="708F019E" w:rsidR="00AA5D4D" w:rsidRDefault="00866258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866258">
              <w:rPr>
                <w:rFonts w:ascii="Arial" w:hAnsi="Arial" w:cs="Arial"/>
                <w:b/>
                <w:sz w:val="20"/>
              </w:rPr>
              <w:t>E202-COMP7066-DD01-00</w:t>
            </w:r>
          </w:p>
        </w:tc>
      </w:tr>
      <w:tr w:rsidR="00AA5D4D" w14:paraId="2B51B88E" w14:textId="77777777" w:rsidTr="00AA5D4D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6D3AB16" w14:textId="6A649DA3" w:rsidR="00AA5D4D" w:rsidRDefault="00AA5D4D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Even Semester Year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201</w:t>
            </w:r>
            <w:r w:rsidR="0070257E">
              <w:rPr>
                <w:rFonts w:ascii="Arial" w:hAnsi="Arial" w:cs="Arial"/>
                <w:i/>
                <w:sz w:val="18"/>
                <w:szCs w:val="18"/>
                <w:lang w:val="en-GB"/>
              </w:rPr>
              <w:t>9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20</w:t>
            </w:r>
            <w:r w:rsidR="0070257E">
              <w:rPr>
                <w:rFonts w:ascii="Arial" w:hAnsi="Arial" w:cs="Arial"/>
                <w:i/>
                <w:sz w:val="18"/>
                <w:szCs w:val="18"/>
                <w:lang w:val="en-GB"/>
              </w:rPr>
              <w:t>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157407D" w14:textId="77777777" w:rsidR="00AA5D4D" w:rsidRDefault="00AA5D4D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  <w:bookmarkEnd w:id="0"/>
    </w:tbl>
    <w:p w14:paraId="7921DB73" w14:textId="77777777" w:rsidR="00AA5D4D" w:rsidRDefault="00AA5D4D" w:rsidP="00AA5D4D"/>
    <w:p w14:paraId="22ECD001" w14:textId="77777777" w:rsidR="00AA5D4D" w:rsidRDefault="00AA5D4D" w:rsidP="00AA5D4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71F46856" w14:textId="77777777" w:rsidR="00AA5D4D" w:rsidRDefault="00AA5D4D" w:rsidP="00AA5D4D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853B15D" w14:textId="77777777" w:rsidR="00AA5D4D" w:rsidRDefault="00AA5D4D" w:rsidP="00AA5D4D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4DC81C05" w14:textId="77777777" w:rsidR="00AA5D4D" w:rsidRDefault="00AA5D4D" w:rsidP="00AA5D4D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10E7C07D" w14:textId="77777777" w:rsidR="00AA5D4D" w:rsidRDefault="00AA5D4D" w:rsidP="00AA5D4D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25D038A1" w14:textId="77777777" w:rsidR="00AA5D4D" w:rsidRDefault="00AA5D4D" w:rsidP="00AA5D4D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40193B53" w14:textId="77777777" w:rsidR="00AA5D4D" w:rsidRDefault="00AA5D4D" w:rsidP="00AA5D4D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2305B9E5" w14:textId="77777777" w:rsidR="00AA5D4D" w:rsidRDefault="00AA5D4D" w:rsidP="00AA5D4D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DB93865" w14:textId="77777777" w:rsidR="00AA5D4D" w:rsidRDefault="00AA5D4D" w:rsidP="00AA5D4D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35B548FE" w14:textId="77777777" w:rsidR="00AA5D4D" w:rsidRDefault="00AA5D4D" w:rsidP="00AA5D4D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06BE0B00" w14:textId="77777777" w:rsidR="00AA5D4D" w:rsidRDefault="00AA5D4D" w:rsidP="00AA5D4D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3B8A07E" w14:textId="77777777" w:rsidR="00AA5D4D" w:rsidRDefault="00AA5D4D" w:rsidP="00AA5D4D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CF1E308" w14:textId="77777777" w:rsidR="00AA5D4D" w:rsidRDefault="00AA5D4D" w:rsidP="00AA5D4D">
      <w:pPr>
        <w:numPr>
          <w:ilvl w:val="2"/>
          <w:numId w:val="13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69F7AE8" w14:textId="77777777" w:rsidR="00AA5D4D" w:rsidRDefault="00AA5D4D" w:rsidP="00AA5D4D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F3AD752" w14:textId="77777777" w:rsidR="00AA5D4D" w:rsidRDefault="00AA5D4D" w:rsidP="00AA5D4D">
      <w:pPr>
        <w:ind w:left="540"/>
        <w:jc w:val="both"/>
        <w:rPr>
          <w:rStyle w:val="longtext"/>
          <w:sz w:val="18"/>
          <w:szCs w:val="18"/>
        </w:rPr>
      </w:pPr>
    </w:p>
    <w:p w14:paraId="7F6331BD" w14:textId="77777777" w:rsidR="00AA5D4D" w:rsidRDefault="00AA5D4D" w:rsidP="00AA5D4D">
      <w:pPr>
        <w:numPr>
          <w:ilvl w:val="0"/>
          <w:numId w:val="1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1B780E68" w14:textId="77777777" w:rsidR="00AA5D4D" w:rsidRDefault="00AA5D4D" w:rsidP="00AA5D4D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67CD713D" w14:textId="77777777" w:rsidR="00AA5D4D" w:rsidRDefault="00AA5D4D" w:rsidP="00AA5D4D">
      <w:pPr>
        <w:ind w:left="360" w:hanging="360"/>
      </w:pPr>
    </w:p>
    <w:p w14:paraId="4F7E199C" w14:textId="77777777" w:rsidR="00AA5D4D" w:rsidRDefault="00AA5D4D" w:rsidP="00AA5D4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33A95774" w14:textId="77777777" w:rsidR="00AA5D4D" w:rsidRDefault="00AA5D4D" w:rsidP="00AA5D4D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028CD88F" w14:textId="77777777" w:rsidR="00AA5D4D" w:rsidRDefault="00AA5D4D" w:rsidP="00AA5D4D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705C8A23" w14:textId="77777777" w:rsidR="00AA5D4D" w:rsidRDefault="00AA5D4D" w:rsidP="00AA5D4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292C56A8" w14:textId="77777777" w:rsidR="00AA5D4D" w:rsidRDefault="00AA5D4D" w:rsidP="00AA5D4D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250531D7" w14:textId="77777777" w:rsidR="00AA5D4D" w:rsidRDefault="00AA5D4D" w:rsidP="00AA5D4D">
      <w:pPr>
        <w:ind w:left="360"/>
        <w:jc w:val="both"/>
        <w:rPr>
          <w:rStyle w:val="longtext"/>
          <w:i/>
          <w:sz w:val="18"/>
          <w:szCs w:val="18"/>
        </w:rPr>
      </w:pPr>
    </w:p>
    <w:p w14:paraId="5355D188" w14:textId="77777777" w:rsidR="00AA5D4D" w:rsidRDefault="00AA5D4D" w:rsidP="00AA5D4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1E5432BD" w14:textId="77777777" w:rsidR="00AA5D4D" w:rsidRDefault="00AA5D4D" w:rsidP="00AA5D4D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1F2B3875" w14:textId="77777777" w:rsidR="00AA5D4D" w:rsidRDefault="00AA5D4D" w:rsidP="00AA5D4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AA5D4D" w14:paraId="512EBBAC" w14:textId="77777777" w:rsidTr="00AA5D4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19208" w14:textId="77777777" w:rsidR="00AA5D4D" w:rsidRDefault="00AA5D4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1AEC1938" w14:textId="77777777" w:rsidR="00AA5D4D" w:rsidRDefault="00AA5D4D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04ACA" w14:textId="77777777" w:rsidR="00AA5D4D" w:rsidRDefault="00AA5D4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3092123B" w14:textId="77777777" w:rsidR="00AA5D4D" w:rsidRDefault="00AA5D4D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23C2B" w14:textId="77777777" w:rsidR="00AA5D4D" w:rsidRDefault="00AA5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125B3C8E" w14:textId="77777777" w:rsidR="00AA5D4D" w:rsidRDefault="00AA5D4D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AA5D4D" w14:paraId="341C62AD" w14:textId="77777777" w:rsidTr="00AA5D4D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29625" w14:textId="77777777" w:rsidR="00AA5D4D" w:rsidRDefault="00AA5D4D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C90D" w14:textId="77777777" w:rsidR="00AA5D4D" w:rsidRDefault="00AA5D4D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C0017" w14:textId="77777777" w:rsidR="00AA5D4D" w:rsidRDefault="00AA5D4D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4002450A" w14:textId="61DE39F9" w:rsidR="00AA5D4D" w:rsidRDefault="00AA5D4D" w:rsidP="00AA5D4D">
      <w:pPr>
        <w:spacing w:after="200" w:line="276" w:lineRule="auto"/>
      </w:pPr>
    </w:p>
    <w:p w14:paraId="2562F4E1" w14:textId="60591309" w:rsidR="00916F20" w:rsidRDefault="00916F20" w:rsidP="00AA5D4D">
      <w:pPr>
        <w:spacing w:after="200" w:line="276" w:lineRule="auto"/>
      </w:pPr>
    </w:p>
    <w:p w14:paraId="543C1C0E" w14:textId="77777777" w:rsidR="00916F20" w:rsidRDefault="00916F20" w:rsidP="00AA5D4D">
      <w:pPr>
        <w:spacing w:after="200" w:line="276" w:lineRule="auto"/>
      </w:pPr>
    </w:p>
    <w:p w14:paraId="321F6155" w14:textId="77777777" w:rsidR="00AA5D4D" w:rsidRDefault="00AA5D4D" w:rsidP="00AA5D4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8E5C567" w14:textId="77777777" w:rsidR="00AA5D4D" w:rsidRDefault="00AA5D4D" w:rsidP="00AA5D4D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21D30438" w14:textId="77777777" w:rsidR="00AA5D4D" w:rsidRDefault="00AA5D4D" w:rsidP="00AA5D4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AA5D4D" w14:paraId="5B6AEA54" w14:textId="77777777" w:rsidTr="00AA5D4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59F4D" w14:textId="77777777" w:rsidR="00AA5D4D" w:rsidRDefault="00AA5D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6ACD2755" w14:textId="77777777" w:rsidR="00AA5D4D" w:rsidRDefault="00AA5D4D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AA5D4D" w14:paraId="3B1AFBFC" w14:textId="77777777" w:rsidTr="00AA5D4D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C7B7F" w14:textId="77777777" w:rsidR="00AA5D4D" w:rsidRDefault="00AA5D4D">
            <w:pPr>
              <w:pStyle w:val="midut"/>
              <w:ind w:left="0" w:firstLine="0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Java 8</w:t>
            </w:r>
          </w:p>
          <w:p w14:paraId="070A8EF5" w14:textId="77777777" w:rsidR="00AA5D4D" w:rsidRDefault="00AA5D4D">
            <w:pPr>
              <w:pStyle w:val="midut"/>
              <w:ind w:left="0" w:firstLine="0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id-ID" w:eastAsia="en-US"/>
              </w:rPr>
              <w:t xml:space="preserve">Eclipse </w:t>
            </w:r>
            <w:r>
              <w:rPr>
                <w:sz w:val="24"/>
                <w:szCs w:val="24"/>
                <w:lang w:val="en-US" w:eastAsia="en-US"/>
              </w:rPr>
              <w:t xml:space="preserve">Neon 2 </w:t>
            </w:r>
            <w:r>
              <w:rPr>
                <w:sz w:val="24"/>
                <w:szCs w:val="24"/>
                <w:lang w:val="id-ID" w:eastAsia="en-US"/>
              </w:rPr>
              <w:t>with JESS 71p2</w:t>
            </w:r>
          </w:p>
        </w:tc>
      </w:tr>
    </w:tbl>
    <w:p w14:paraId="495FC311" w14:textId="77777777" w:rsidR="00716D1F" w:rsidRPr="00716D1F" w:rsidRDefault="00716D1F" w:rsidP="00716D1F">
      <w:pPr>
        <w:ind w:left="360"/>
        <w:jc w:val="both"/>
        <w:rPr>
          <w:b/>
          <w:bCs/>
        </w:rPr>
      </w:pPr>
    </w:p>
    <w:p w14:paraId="1541C81E" w14:textId="09FCFC17" w:rsidR="00AA5D4D" w:rsidRDefault="00AA5D4D" w:rsidP="00AA5D4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b/>
          <w:bCs/>
        </w:rPr>
      </w:pPr>
      <w:r w:rsidRPr="00AA5D4D">
        <w:rPr>
          <w:lang w:val="id-ID"/>
        </w:rPr>
        <w:t>Ekstensi</w:t>
      </w:r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7A6EB03" w14:textId="77777777" w:rsidR="00AA5D4D" w:rsidRDefault="00AA5D4D" w:rsidP="00AA5D4D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799289D5" w14:textId="77777777" w:rsidR="00AA5D4D" w:rsidRDefault="00AA5D4D" w:rsidP="00AA5D4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AA5D4D" w14:paraId="3FB75C80" w14:textId="77777777" w:rsidTr="00AA5D4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BEB5FB" w14:textId="77777777" w:rsidR="00AA5D4D" w:rsidRDefault="00AA5D4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00580C92" w14:textId="77777777" w:rsidR="00AA5D4D" w:rsidRDefault="00AA5D4D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6DADC" w14:textId="77777777" w:rsidR="00AA5D4D" w:rsidRDefault="00AA5D4D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4F670F00" w14:textId="77777777" w:rsidR="00AA5D4D" w:rsidRDefault="00AA5D4D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A5D4D" w14:paraId="634C2E53" w14:textId="77777777" w:rsidTr="00AA5D4D">
        <w:trPr>
          <w:trHeight w:val="62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46ABF" w14:textId="77777777" w:rsidR="00AA5D4D" w:rsidRDefault="00AA5D4D">
            <w:pPr>
              <w:rPr>
                <w:bCs/>
              </w:rPr>
            </w:pPr>
            <w:r>
              <w:rPr>
                <w:lang w:eastAsia="en-US"/>
              </w:rPr>
              <w:t>CLP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00FD5" w14:textId="77777777" w:rsidR="00AA5D4D" w:rsidRDefault="00AA5D4D">
            <w:pPr>
              <w:rPr>
                <w:bCs/>
              </w:rPr>
            </w:pPr>
            <w:r>
              <w:rPr>
                <w:lang w:eastAsia="en-US"/>
              </w:rPr>
              <w:t>Folder Project (JAVA, CLP, CLASSPATH, FATJAR, PROJECT, JAR, PREFS, CLASS)</w:t>
            </w:r>
          </w:p>
        </w:tc>
      </w:tr>
    </w:tbl>
    <w:p w14:paraId="7C9A1F15" w14:textId="77777777" w:rsidR="00AA5D4D" w:rsidRDefault="00AA5D4D" w:rsidP="00AA5D4D">
      <w:pPr>
        <w:rPr>
          <w:lang w:val="id-ID"/>
        </w:rPr>
      </w:pPr>
    </w:p>
    <w:p w14:paraId="36FEC4E7" w14:textId="12567A05" w:rsidR="005B66A9" w:rsidRDefault="005B66A9" w:rsidP="001919A5">
      <w:pPr>
        <w:spacing w:after="200" w:line="276" w:lineRule="auto"/>
      </w:pPr>
    </w:p>
    <w:p w14:paraId="1A93C36C" w14:textId="31BCC327" w:rsidR="00916F20" w:rsidRDefault="00916F20" w:rsidP="001919A5">
      <w:pPr>
        <w:spacing w:after="200" w:line="276" w:lineRule="auto"/>
      </w:pPr>
    </w:p>
    <w:p w14:paraId="31977C7F" w14:textId="1B8FD900" w:rsidR="00916F20" w:rsidRDefault="00916F20" w:rsidP="001919A5">
      <w:pPr>
        <w:spacing w:after="200" w:line="276" w:lineRule="auto"/>
      </w:pPr>
    </w:p>
    <w:p w14:paraId="788485B3" w14:textId="0F0A26C8" w:rsidR="00916F20" w:rsidRDefault="00916F20" w:rsidP="001919A5">
      <w:pPr>
        <w:spacing w:after="200" w:line="276" w:lineRule="auto"/>
      </w:pPr>
    </w:p>
    <w:p w14:paraId="137E78C9" w14:textId="75EC7E59" w:rsidR="00916F20" w:rsidRDefault="00916F20" w:rsidP="001919A5">
      <w:pPr>
        <w:spacing w:after="200" w:line="276" w:lineRule="auto"/>
      </w:pPr>
    </w:p>
    <w:p w14:paraId="0CB8198A" w14:textId="0DB88AB1" w:rsidR="00916F20" w:rsidRDefault="00916F20" w:rsidP="001919A5">
      <w:pPr>
        <w:spacing w:after="200" w:line="276" w:lineRule="auto"/>
      </w:pPr>
    </w:p>
    <w:p w14:paraId="7BAD6DAE" w14:textId="4755B40E" w:rsidR="00916F20" w:rsidRDefault="00916F20" w:rsidP="001919A5">
      <w:pPr>
        <w:spacing w:after="200" w:line="276" w:lineRule="auto"/>
      </w:pPr>
    </w:p>
    <w:p w14:paraId="3DE96310" w14:textId="3D8A3ED2" w:rsidR="00916F20" w:rsidRDefault="00916F20" w:rsidP="001919A5">
      <w:pPr>
        <w:spacing w:after="200" w:line="276" w:lineRule="auto"/>
      </w:pPr>
    </w:p>
    <w:p w14:paraId="7B98C83D" w14:textId="2F46D714" w:rsidR="00916F20" w:rsidRDefault="00916F20" w:rsidP="001919A5">
      <w:pPr>
        <w:spacing w:after="200" w:line="276" w:lineRule="auto"/>
      </w:pPr>
    </w:p>
    <w:p w14:paraId="4BB5EB1D" w14:textId="1D099101" w:rsidR="00916F20" w:rsidRDefault="00916F20" w:rsidP="001919A5">
      <w:pPr>
        <w:spacing w:after="200" w:line="276" w:lineRule="auto"/>
      </w:pPr>
    </w:p>
    <w:p w14:paraId="130C8232" w14:textId="61EB7FCB" w:rsidR="00916F20" w:rsidRDefault="00916F20" w:rsidP="001919A5">
      <w:pPr>
        <w:spacing w:after="200" w:line="276" w:lineRule="auto"/>
      </w:pPr>
    </w:p>
    <w:p w14:paraId="22928177" w14:textId="697D693A" w:rsidR="00916F20" w:rsidRDefault="00916F20" w:rsidP="001919A5">
      <w:pPr>
        <w:spacing w:after="200" w:line="276" w:lineRule="auto"/>
      </w:pPr>
    </w:p>
    <w:p w14:paraId="0B3ABC5A" w14:textId="675879D9" w:rsidR="00916F20" w:rsidRDefault="00916F20" w:rsidP="001919A5">
      <w:pPr>
        <w:spacing w:after="200" w:line="276" w:lineRule="auto"/>
      </w:pPr>
    </w:p>
    <w:p w14:paraId="484759AA" w14:textId="7447B4CF" w:rsidR="00916F20" w:rsidRDefault="00916F20" w:rsidP="001919A5">
      <w:pPr>
        <w:spacing w:after="200" w:line="276" w:lineRule="auto"/>
      </w:pPr>
    </w:p>
    <w:p w14:paraId="7DF0522C" w14:textId="078D4E42" w:rsidR="00916F20" w:rsidRDefault="00916F20" w:rsidP="001919A5">
      <w:pPr>
        <w:spacing w:after="200" w:line="276" w:lineRule="auto"/>
      </w:pPr>
    </w:p>
    <w:p w14:paraId="52FFFF96" w14:textId="41FCED84" w:rsidR="00916F20" w:rsidRDefault="00916F20" w:rsidP="001919A5">
      <w:pPr>
        <w:spacing w:after="200" w:line="276" w:lineRule="auto"/>
      </w:pPr>
    </w:p>
    <w:p w14:paraId="1F30BA7F" w14:textId="77777777" w:rsidR="00916F20" w:rsidRPr="001919A5" w:rsidRDefault="00916F20" w:rsidP="001919A5">
      <w:pPr>
        <w:spacing w:after="200" w:line="276" w:lineRule="auto"/>
      </w:pPr>
    </w:p>
    <w:p w14:paraId="66D49055" w14:textId="7A7FE4E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03B1F27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CB03E36" w14:textId="77777777" w:rsidR="00643F75" w:rsidRDefault="00643F75" w:rsidP="00643F75">
      <w:pPr>
        <w:rPr>
          <w:lang w:val="id-ID"/>
        </w:rPr>
      </w:pPr>
    </w:p>
    <w:p w14:paraId="3C6C9FB3" w14:textId="1B07C5BA" w:rsidR="00C029C5" w:rsidRPr="002865B3" w:rsidRDefault="00C029C5" w:rsidP="00C029C5">
      <w:pPr>
        <w:spacing w:line="360" w:lineRule="auto"/>
        <w:jc w:val="center"/>
        <w:rPr>
          <w:b/>
          <w:sz w:val="40"/>
        </w:rPr>
      </w:pPr>
      <w:proofErr w:type="spellStart"/>
      <w:r>
        <w:rPr>
          <w:b/>
          <w:sz w:val="40"/>
        </w:rPr>
        <w:t>Aeroff</w:t>
      </w:r>
      <w:proofErr w:type="spellEnd"/>
    </w:p>
    <w:p w14:paraId="4B73427B" w14:textId="49A38A1F" w:rsidR="00C029C5" w:rsidRPr="00411ECF" w:rsidRDefault="00C029C5" w:rsidP="00411ECF">
      <w:pPr>
        <w:spacing w:line="360" w:lineRule="auto"/>
        <w:ind w:firstLine="720"/>
        <w:jc w:val="both"/>
        <w:rPr>
          <w:bCs/>
        </w:rPr>
      </w:pPr>
      <w:proofErr w:type="spellStart"/>
      <w:r>
        <w:rPr>
          <w:b/>
        </w:rPr>
        <w:t>Aeroff</w:t>
      </w:r>
      <w:proofErr w:type="spellEnd"/>
      <w:r>
        <w:rPr>
          <w:b/>
        </w:rPr>
        <w:t xml:space="preserve"> </w:t>
      </w:r>
      <w:r w:rsidR="00630531">
        <w:rPr>
          <w:bCs/>
        </w:rPr>
        <w:t>is an aircraft company which man</w:t>
      </w:r>
      <w:r w:rsidR="005105DD">
        <w:rPr>
          <w:bCs/>
        </w:rPr>
        <w:t>u</w:t>
      </w:r>
      <w:r w:rsidR="00630531">
        <w:rPr>
          <w:bCs/>
        </w:rPr>
        <w:t>factures in creating high</w:t>
      </w:r>
      <w:r w:rsidR="005105DD">
        <w:rPr>
          <w:bCs/>
        </w:rPr>
        <w:t>-</w:t>
      </w:r>
      <w:r w:rsidR="00630531">
        <w:rPr>
          <w:bCs/>
        </w:rPr>
        <w:t xml:space="preserve">quality airplane and helicopter. As time goes by, the customer of </w:t>
      </w:r>
      <w:proofErr w:type="spellStart"/>
      <w:r w:rsidR="00630531">
        <w:rPr>
          <w:b/>
        </w:rPr>
        <w:t>Aeroff</w:t>
      </w:r>
      <w:proofErr w:type="spellEnd"/>
      <w:r w:rsidR="00630531">
        <w:rPr>
          <w:bCs/>
        </w:rPr>
        <w:t xml:space="preserve"> is increasing. Because of that, sales are growing rapidly each day. As a programmer, you are asked to build an application that can give an expert solution for helping </w:t>
      </w:r>
      <w:proofErr w:type="spellStart"/>
      <w:r w:rsidR="00630531">
        <w:rPr>
          <w:b/>
        </w:rPr>
        <w:t>Aeroff</w:t>
      </w:r>
      <w:proofErr w:type="spellEnd"/>
      <w:r w:rsidR="00630531">
        <w:rPr>
          <w:bCs/>
        </w:rPr>
        <w:t xml:space="preserve"> in dealing with the demand of </w:t>
      </w:r>
      <w:r w:rsidR="005105DD">
        <w:rPr>
          <w:bCs/>
        </w:rPr>
        <w:t xml:space="preserve">the </w:t>
      </w:r>
      <w:r w:rsidR="00630531">
        <w:rPr>
          <w:bCs/>
        </w:rPr>
        <w:t xml:space="preserve">customer. Here are the descriptions of the application: </w:t>
      </w:r>
    </w:p>
    <w:p w14:paraId="7511E8B7" w14:textId="2395A5B0" w:rsidR="00C029C5" w:rsidRDefault="00C029C5" w:rsidP="00411ECF">
      <w:pPr>
        <w:spacing w:line="360" w:lineRule="auto"/>
      </w:pPr>
      <w:r>
        <w:t xml:space="preserve">The application consists of </w:t>
      </w:r>
      <w:r w:rsidRPr="00411ECF">
        <w:rPr>
          <w:b/>
          <w:bCs/>
        </w:rPr>
        <w:t>6 main menus</w:t>
      </w:r>
      <w:r>
        <w:t>. There are:</w:t>
      </w:r>
    </w:p>
    <w:p w14:paraId="3F021C3E" w14:textId="46FBECDD" w:rsidR="00C029C5" w:rsidRPr="00C029C5" w:rsidRDefault="00C029C5" w:rsidP="00B93828">
      <w:pPr>
        <w:pStyle w:val="ListParagraph"/>
        <w:numPr>
          <w:ilvl w:val="0"/>
          <w:numId w:val="2"/>
        </w:numPr>
        <w:spacing w:line="360" w:lineRule="auto"/>
        <w:ind w:left="567" w:hanging="284"/>
        <w:rPr>
          <w:b/>
          <w:bCs/>
        </w:rPr>
      </w:pPr>
      <w:r w:rsidRPr="00C029C5">
        <w:rPr>
          <w:b/>
          <w:bCs/>
        </w:rPr>
        <w:t>View Aircraft</w:t>
      </w:r>
    </w:p>
    <w:p w14:paraId="36F84B37" w14:textId="34387606" w:rsidR="00C029C5" w:rsidRPr="00C029C5" w:rsidRDefault="00C029C5" w:rsidP="00B93828">
      <w:pPr>
        <w:pStyle w:val="ListParagraph"/>
        <w:numPr>
          <w:ilvl w:val="0"/>
          <w:numId w:val="2"/>
        </w:numPr>
        <w:spacing w:line="360" w:lineRule="auto"/>
        <w:ind w:left="567" w:hanging="284"/>
        <w:rPr>
          <w:b/>
          <w:bCs/>
        </w:rPr>
      </w:pPr>
      <w:r w:rsidRPr="00C029C5">
        <w:rPr>
          <w:b/>
          <w:bCs/>
        </w:rPr>
        <w:t xml:space="preserve">Add a </w:t>
      </w:r>
      <w:r w:rsidR="001E2A96">
        <w:rPr>
          <w:b/>
          <w:bCs/>
        </w:rPr>
        <w:t>n</w:t>
      </w:r>
      <w:r w:rsidRPr="00C029C5">
        <w:rPr>
          <w:b/>
          <w:bCs/>
        </w:rPr>
        <w:t>ew Aircraft</w:t>
      </w:r>
    </w:p>
    <w:p w14:paraId="599D20B8" w14:textId="27723916" w:rsidR="00C029C5" w:rsidRPr="00C029C5" w:rsidRDefault="00C029C5" w:rsidP="00B93828">
      <w:pPr>
        <w:pStyle w:val="ListParagraph"/>
        <w:numPr>
          <w:ilvl w:val="0"/>
          <w:numId w:val="2"/>
        </w:numPr>
        <w:spacing w:line="360" w:lineRule="auto"/>
        <w:ind w:left="567" w:hanging="284"/>
        <w:rPr>
          <w:b/>
          <w:bCs/>
        </w:rPr>
      </w:pPr>
      <w:r w:rsidRPr="00C029C5">
        <w:rPr>
          <w:b/>
          <w:bCs/>
        </w:rPr>
        <w:t>Update Aircraft Detail</w:t>
      </w:r>
    </w:p>
    <w:p w14:paraId="6404C8C6" w14:textId="11DBF697" w:rsidR="00C029C5" w:rsidRPr="00C029C5" w:rsidRDefault="00C029C5" w:rsidP="00B93828">
      <w:pPr>
        <w:pStyle w:val="ListParagraph"/>
        <w:numPr>
          <w:ilvl w:val="0"/>
          <w:numId w:val="2"/>
        </w:numPr>
        <w:spacing w:line="360" w:lineRule="auto"/>
        <w:ind w:left="567" w:hanging="284"/>
        <w:rPr>
          <w:b/>
          <w:bCs/>
        </w:rPr>
      </w:pPr>
      <w:r w:rsidRPr="00C029C5">
        <w:rPr>
          <w:b/>
          <w:bCs/>
        </w:rPr>
        <w:t>Delete Aircraft</w:t>
      </w:r>
    </w:p>
    <w:p w14:paraId="3E8FAA04" w14:textId="5F7197D7" w:rsidR="00C029C5" w:rsidRPr="00C029C5" w:rsidRDefault="00C029C5" w:rsidP="00B93828">
      <w:pPr>
        <w:pStyle w:val="ListParagraph"/>
        <w:numPr>
          <w:ilvl w:val="0"/>
          <w:numId w:val="2"/>
        </w:numPr>
        <w:spacing w:line="360" w:lineRule="auto"/>
        <w:ind w:left="567" w:hanging="284"/>
        <w:rPr>
          <w:b/>
          <w:bCs/>
        </w:rPr>
      </w:pPr>
      <w:r w:rsidRPr="00C029C5">
        <w:rPr>
          <w:b/>
          <w:bCs/>
        </w:rPr>
        <w:t>Search Match</w:t>
      </w:r>
    </w:p>
    <w:p w14:paraId="23DB05AC" w14:textId="3D9A5E71" w:rsidR="00C029C5" w:rsidRDefault="00C029C5" w:rsidP="00B93828">
      <w:pPr>
        <w:pStyle w:val="ListParagraph"/>
        <w:numPr>
          <w:ilvl w:val="0"/>
          <w:numId w:val="2"/>
        </w:numPr>
        <w:spacing w:line="360" w:lineRule="auto"/>
        <w:ind w:left="567" w:hanging="284"/>
        <w:rPr>
          <w:b/>
          <w:bCs/>
        </w:rPr>
      </w:pPr>
      <w:r w:rsidRPr="00C029C5">
        <w:rPr>
          <w:b/>
          <w:bCs/>
        </w:rPr>
        <w:t>Exit</w:t>
      </w:r>
    </w:p>
    <w:p w14:paraId="27355EB9" w14:textId="7654A215" w:rsidR="00C029C5" w:rsidRDefault="00C029C5" w:rsidP="00411ECF">
      <w:pPr>
        <w:spacing w:line="360" w:lineRule="auto"/>
      </w:pPr>
      <w:r w:rsidRPr="00C029C5">
        <w:t xml:space="preserve">Then, the application will ask the user to input the choice. Validate the choice must be </w:t>
      </w:r>
      <w:r w:rsidRPr="009A0C0F">
        <w:rPr>
          <w:b/>
          <w:bCs/>
        </w:rPr>
        <w:t>numeric</w:t>
      </w:r>
      <w:r w:rsidRPr="00C029C5">
        <w:t xml:space="preserve"> and </w:t>
      </w:r>
      <w:r w:rsidRPr="009A0C0F">
        <w:rPr>
          <w:b/>
          <w:bCs/>
        </w:rPr>
        <w:t>between 1 and 6.</w:t>
      </w:r>
    </w:p>
    <w:p w14:paraId="5C62E2A5" w14:textId="77777777" w:rsidR="008B6DF0" w:rsidRDefault="004D0221" w:rsidP="008B6DF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3D57E97" wp14:editId="502DF054">
            <wp:extent cx="6477444" cy="1437501"/>
            <wp:effectExtent l="19050" t="19050" r="19050" b="1079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" r="-13401"/>
                    <a:stretch/>
                  </pic:blipFill>
                  <pic:spPr bwMode="auto">
                    <a:xfrm>
                      <a:off x="0" y="0"/>
                      <a:ext cx="6480932" cy="1438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D5E52" w14:textId="1D4086D1" w:rsidR="00411ECF" w:rsidRPr="00FB0305" w:rsidRDefault="008B6DF0" w:rsidP="00FB0305">
      <w:pPr>
        <w:pStyle w:val="Caption"/>
        <w:rPr>
          <w:iCs w:val="0"/>
        </w:rPr>
      </w:pPr>
      <w:r w:rsidRPr="008B6DF0">
        <w:rPr>
          <w:iCs w:val="0"/>
        </w:rPr>
        <w:t xml:space="preserve">Figure </w:t>
      </w:r>
      <w:r w:rsidRPr="008B6DF0">
        <w:rPr>
          <w:i/>
          <w:iCs w:val="0"/>
        </w:rPr>
        <w:fldChar w:fldCharType="begin"/>
      </w:r>
      <w:r w:rsidRPr="008B6DF0">
        <w:rPr>
          <w:iCs w:val="0"/>
        </w:rPr>
        <w:instrText xml:space="preserve"> SEQ Figure \* ARABIC </w:instrText>
      </w:r>
      <w:r w:rsidRPr="008B6DF0">
        <w:rPr>
          <w:i/>
          <w:iCs w:val="0"/>
        </w:rPr>
        <w:fldChar w:fldCharType="separate"/>
      </w:r>
      <w:r w:rsidR="00055D9F">
        <w:rPr>
          <w:iCs w:val="0"/>
          <w:noProof/>
        </w:rPr>
        <w:t>1</w:t>
      </w:r>
      <w:r w:rsidRPr="008B6DF0">
        <w:rPr>
          <w:i/>
          <w:iCs w:val="0"/>
        </w:rPr>
        <w:fldChar w:fldCharType="end"/>
      </w:r>
      <w:r w:rsidRPr="008B6DF0">
        <w:rPr>
          <w:iCs w:val="0"/>
        </w:rPr>
        <w:t>. Main Menu</w:t>
      </w:r>
    </w:p>
    <w:p w14:paraId="1E5177A6" w14:textId="39F76DD6" w:rsidR="001E2A96" w:rsidRDefault="001E2A96" w:rsidP="000B357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If t</w:t>
      </w:r>
      <w:r w:rsidRPr="001E2A96">
        <w:t>he user chooses the menu 1 “</w:t>
      </w:r>
      <w:r w:rsidRPr="00C029C5">
        <w:rPr>
          <w:b/>
          <w:bCs/>
        </w:rPr>
        <w:t>View Aircraft</w:t>
      </w:r>
      <w:r w:rsidRPr="001E2A96">
        <w:t>”, then:</w:t>
      </w:r>
    </w:p>
    <w:p w14:paraId="1AA87CA6" w14:textId="21F6AB25" w:rsidR="00557ABC" w:rsidRPr="00557ABC" w:rsidRDefault="0066121B" w:rsidP="000B3576">
      <w:pPr>
        <w:pStyle w:val="ListParagraph"/>
        <w:numPr>
          <w:ilvl w:val="0"/>
          <w:numId w:val="4"/>
        </w:numPr>
        <w:spacing w:line="360" w:lineRule="auto"/>
        <w:ind w:left="567" w:hanging="283"/>
      </w:pPr>
      <w:r w:rsidRPr="0066121B">
        <w:t xml:space="preserve">The application will show the </w:t>
      </w:r>
      <w:r w:rsidR="00D3382D">
        <w:rPr>
          <w:b/>
          <w:bCs/>
        </w:rPr>
        <w:t>type of aircraft</w:t>
      </w:r>
      <w:r w:rsidRPr="0066121B">
        <w:rPr>
          <w:b/>
          <w:bCs/>
        </w:rPr>
        <w:t xml:space="preserve"> to be viewed</w:t>
      </w:r>
      <w:r w:rsidRPr="0066121B">
        <w:t xml:space="preserve"> and ask the user to </w:t>
      </w:r>
      <w:r w:rsidRPr="0066121B">
        <w:rPr>
          <w:b/>
          <w:bCs/>
        </w:rPr>
        <w:t>input the choice</w:t>
      </w:r>
      <w:r w:rsidRPr="0066121B">
        <w:t xml:space="preserve">. Validate the choice must be </w:t>
      </w:r>
      <w:r w:rsidRPr="0066121B">
        <w:rPr>
          <w:b/>
          <w:bCs/>
        </w:rPr>
        <w:t>numeric</w:t>
      </w:r>
      <w:r w:rsidRPr="0066121B">
        <w:t xml:space="preserve"> and </w:t>
      </w:r>
      <w:r w:rsidRPr="0066121B">
        <w:rPr>
          <w:b/>
          <w:bCs/>
        </w:rPr>
        <w:t>between 1 and 2.</w:t>
      </w:r>
      <w:r w:rsidRPr="0066121B">
        <w:t xml:space="preserve"> Input </w:t>
      </w:r>
      <w:r w:rsidRPr="0066121B">
        <w:rPr>
          <w:b/>
          <w:bCs/>
        </w:rPr>
        <w:t>0</w:t>
      </w:r>
      <w:r w:rsidRPr="0066121B">
        <w:t xml:space="preserve"> to </w:t>
      </w:r>
      <w:r w:rsidRPr="0066121B">
        <w:rPr>
          <w:b/>
          <w:bCs/>
        </w:rPr>
        <w:t xml:space="preserve">back to </w:t>
      </w:r>
      <w:r w:rsidR="005105DD">
        <w:rPr>
          <w:b/>
          <w:bCs/>
        </w:rPr>
        <w:t xml:space="preserve">the </w:t>
      </w:r>
      <w:r w:rsidRPr="0066121B">
        <w:rPr>
          <w:b/>
          <w:bCs/>
        </w:rPr>
        <w:t>main menu.</w:t>
      </w:r>
    </w:p>
    <w:p w14:paraId="451B0EB2" w14:textId="77777777" w:rsidR="000A3800" w:rsidRDefault="00557ABC" w:rsidP="000A380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0D3D0D" wp14:editId="2A51B063">
            <wp:extent cx="6480000" cy="776189"/>
            <wp:effectExtent l="19050" t="19050" r="16510" b="2413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-14096"/>
                    <a:stretch/>
                  </pic:blipFill>
                  <pic:spPr bwMode="auto">
                    <a:xfrm>
                      <a:off x="0" y="0"/>
                      <a:ext cx="6480000" cy="7761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0C705" w14:textId="64DAACBA" w:rsidR="00557ABC" w:rsidRPr="000A3800" w:rsidRDefault="000A3800" w:rsidP="000A3800">
      <w:pPr>
        <w:pStyle w:val="Caption"/>
        <w:rPr>
          <w:i/>
          <w:iCs w:val="0"/>
        </w:rPr>
      </w:pPr>
      <w:r w:rsidRPr="000A3800">
        <w:rPr>
          <w:iCs w:val="0"/>
        </w:rPr>
        <w:t xml:space="preserve">Figure </w:t>
      </w:r>
      <w:r w:rsidRPr="000A3800">
        <w:rPr>
          <w:i/>
          <w:iCs w:val="0"/>
        </w:rPr>
        <w:fldChar w:fldCharType="begin"/>
      </w:r>
      <w:r w:rsidRPr="000A3800">
        <w:rPr>
          <w:iCs w:val="0"/>
        </w:rPr>
        <w:instrText xml:space="preserve"> SEQ Figure \* ARABIC </w:instrText>
      </w:r>
      <w:r w:rsidRPr="000A3800">
        <w:rPr>
          <w:i/>
          <w:iCs w:val="0"/>
        </w:rPr>
        <w:fldChar w:fldCharType="separate"/>
      </w:r>
      <w:r w:rsidR="00055D9F">
        <w:rPr>
          <w:iCs w:val="0"/>
          <w:noProof/>
        </w:rPr>
        <w:t>2</w:t>
      </w:r>
      <w:r w:rsidRPr="000A3800">
        <w:rPr>
          <w:i/>
          <w:iCs w:val="0"/>
        </w:rPr>
        <w:fldChar w:fldCharType="end"/>
      </w:r>
      <w:r w:rsidRPr="000A3800">
        <w:rPr>
          <w:iCs w:val="0"/>
        </w:rPr>
        <w:t>. View Aircraft Menu</w:t>
      </w:r>
    </w:p>
    <w:p w14:paraId="0F34EA01" w14:textId="01483FC0" w:rsidR="0066121B" w:rsidRPr="008D6304" w:rsidRDefault="0066121B" w:rsidP="000B3576">
      <w:pPr>
        <w:pStyle w:val="ListParagraph"/>
        <w:numPr>
          <w:ilvl w:val="0"/>
          <w:numId w:val="4"/>
        </w:numPr>
        <w:spacing w:line="360" w:lineRule="auto"/>
        <w:ind w:left="567" w:hanging="283"/>
      </w:pPr>
      <w:r w:rsidRPr="0066121B">
        <w:lastRenderedPageBreak/>
        <w:t xml:space="preserve">If the user chooses the </w:t>
      </w:r>
      <w:r w:rsidRPr="0066121B">
        <w:rPr>
          <w:b/>
          <w:bCs/>
        </w:rPr>
        <w:t>submenu 1 (“Airplane”)</w:t>
      </w:r>
      <w:r w:rsidRPr="0066121B">
        <w:t xml:space="preserve">, then the application will </w:t>
      </w:r>
      <w:r w:rsidRPr="0066121B">
        <w:rPr>
          <w:b/>
          <w:bCs/>
        </w:rPr>
        <w:t>show all airplane facts.</w:t>
      </w:r>
    </w:p>
    <w:p w14:paraId="78824C19" w14:textId="77777777" w:rsidR="000A3800" w:rsidRDefault="008D6304" w:rsidP="000A380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8A6201A" wp14:editId="499032C3">
            <wp:extent cx="6480000" cy="1420296"/>
            <wp:effectExtent l="19050" t="19050" r="16510" b="2794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-13889"/>
                    <a:stretch/>
                  </pic:blipFill>
                  <pic:spPr bwMode="auto">
                    <a:xfrm>
                      <a:off x="0" y="0"/>
                      <a:ext cx="6480000" cy="14202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2AF55" w14:textId="6234885E" w:rsidR="008D6304" w:rsidRPr="000A3800" w:rsidRDefault="000A3800" w:rsidP="000A3800">
      <w:pPr>
        <w:pStyle w:val="Caption"/>
        <w:rPr>
          <w:i/>
          <w:iCs w:val="0"/>
        </w:rPr>
      </w:pPr>
      <w:r w:rsidRPr="000A3800">
        <w:rPr>
          <w:iCs w:val="0"/>
        </w:rPr>
        <w:t xml:space="preserve">Figure </w:t>
      </w:r>
      <w:r w:rsidRPr="000A3800">
        <w:rPr>
          <w:i/>
          <w:iCs w:val="0"/>
        </w:rPr>
        <w:fldChar w:fldCharType="begin"/>
      </w:r>
      <w:r w:rsidRPr="000A3800">
        <w:rPr>
          <w:iCs w:val="0"/>
        </w:rPr>
        <w:instrText xml:space="preserve"> SEQ Figure \* ARABIC </w:instrText>
      </w:r>
      <w:r w:rsidRPr="000A3800">
        <w:rPr>
          <w:i/>
          <w:iCs w:val="0"/>
        </w:rPr>
        <w:fldChar w:fldCharType="separate"/>
      </w:r>
      <w:r w:rsidR="00055D9F">
        <w:rPr>
          <w:iCs w:val="0"/>
          <w:noProof/>
        </w:rPr>
        <w:t>3</w:t>
      </w:r>
      <w:r w:rsidRPr="000A3800">
        <w:rPr>
          <w:i/>
          <w:iCs w:val="0"/>
        </w:rPr>
        <w:fldChar w:fldCharType="end"/>
      </w:r>
      <w:r w:rsidRPr="000A3800">
        <w:rPr>
          <w:iCs w:val="0"/>
        </w:rPr>
        <w:t>. Airplane Facts</w:t>
      </w:r>
    </w:p>
    <w:p w14:paraId="3CA01569" w14:textId="6C314E8A" w:rsidR="0066121B" w:rsidRPr="00077F4D" w:rsidRDefault="0066121B" w:rsidP="000B3576">
      <w:pPr>
        <w:pStyle w:val="ListParagraph"/>
        <w:numPr>
          <w:ilvl w:val="0"/>
          <w:numId w:val="4"/>
        </w:numPr>
        <w:spacing w:line="360" w:lineRule="auto"/>
        <w:ind w:left="567" w:hanging="283"/>
      </w:pPr>
      <w:r w:rsidRPr="0066121B">
        <w:t xml:space="preserve">If the user chooses the </w:t>
      </w:r>
      <w:r w:rsidRPr="0066121B">
        <w:rPr>
          <w:b/>
          <w:bCs/>
        </w:rPr>
        <w:t>submenu 2 (“Helicopter”)</w:t>
      </w:r>
      <w:r w:rsidRPr="0066121B">
        <w:t xml:space="preserve">, then the application will </w:t>
      </w:r>
      <w:r w:rsidRPr="0066121B">
        <w:rPr>
          <w:b/>
          <w:bCs/>
        </w:rPr>
        <w:t>show all sofa facts.</w:t>
      </w:r>
    </w:p>
    <w:p w14:paraId="747E50C4" w14:textId="77777777" w:rsidR="000A3800" w:rsidRDefault="00077F4D" w:rsidP="000A380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6338B41" wp14:editId="5D9AA85B">
            <wp:extent cx="6480000" cy="1596398"/>
            <wp:effectExtent l="19050" t="19050" r="16510" b="2286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-13169"/>
                    <a:stretch/>
                  </pic:blipFill>
                  <pic:spPr bwMode="auto">
                    <a:xfrm>
                      <a:off x="0" y="0"/>
                      <a:ext cx="6480000" cy="15963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3114A" w14:textId="11C06E33" w:rsidR="00077F4D" w:rsidRPr="000A3800" w:rsidRDefault="000A3800" w:rsidP="000A3800">
      <w:pPr>
        <w:pStyle w:val="Caption"/>
        <w:rPr>
          <w:i/>
          <w:iCs w:val="0"/>
        </w:rPr>
      </w:pPr>
      <w:r w:rsidRPr="000A3800">
        <w:rPr>
          <w:iCs w:val="0"/>
        </w:rPr>
        <w:t xml:space="preserve">Figure </w:t>
      </w:r>
      <w:r w:rsidRPr="000A3800">
        <w:rPr>
          <w:i/>
          <w:iCs w:val="0"/>
        </w:rPr>
        <w:fldChar w:fldCharType="begin"/>
      </w:r>
      <w:r w:rsidRPr="000A3800">
        <w:rPr>
          <w:iCs w:val="0"/>
        </w:rPr>
        <w:instrText xml:space="preserve"> SEQ Figure \* ARABIC </w:instrText>
      </w:r>
      <w:r w:rsidRPr="000A3800">
        <w:rPr>
          <w:i/>
          <w:iCs w:val="0"/>
        </w:rPr>
        <w:fldChar w:fldCharType="separate"/>
      </w:r>
      <w:r w:rsidR="00055D9F">
        <w:rPr>
          <w:iCs w:val="0"/>
          <w:noProof/>
        </w:rPr>
        <w:t>4</w:t>
      </w:r>
      <w:r w:rsidRPr="000A3800">
        <w:rPr>
          <w:i/>
          <w:iCs w:val="0"/>
        </w:rPr>
        <w:fldChar w:fldCharType="end"/>
      </w:r>
      <w:r w:rsidRPr="000A3800">
        <w:rPr>
          <w:iCs w:val="0"/>
        </w:rPr>
        <w:t>. Helicopter Facts</w:t>
      </w:r>
    </w:p>
    <w:p w14:paraId="2390478C" w14:textId="692A1D4B" w:rsidR="009407BC" w:rsidRPr="00FB0305" w:rsidRDefault="0066121B" w:rsidP="00FB0305">
      <w:pPr>
        <w:pStyle w:val="ListParagraph"/>
        <w:numPr>
          <w:ilvl w:val="0"/>
          <w:numId w:val="4"/>
        </w:numPr>
        <w:spacing w:line="360" w:lineRule="auto"/>
        <w:ind w:left="567" w:hanging="283"/>
      </w:pPr>
      <w:r w:rsidRPr="0066121B">
        <w:t xml:space="preserve">Then, the application will go </w:t>
      </w:r>
      <w:r w:rsidRPr="00A16858">
        <w:rPr>
          <w:b/>
          <w:bCs/>
        </w:rPr>
        <w:t>back</w:t>
      </w:r>
      <w:r w:rsidRPr="0066121B">
        <w:t xml:space="preserve"> to the </w:t>
      </w:r>
      <w:r w:rsidRPr="00A16858">
        <w:rPr>
          <w:b/>
          <w:bCs/>
        </w:rPr>
        <w:t>main menu.</w:t>
      </w:r>
    </w:p>
    <w:p w14:paraId="0FB2A99B" w14:textId="77777777" w:rsidR="00FB0305" w:rsidRDefault="00FB0305" w:rsidP="00ED265A">
      <w:pPr>
        <w:spacing w:line="360" w:lineRule="auto"/>
        <w:ind w:left="284"/>
      </w:pPr>
    </w:p>
    <w:p w14:paraId="05E4C2C4" w14:textId="1AB95220" w:rsidR="001E2A96" w:rsidRDefault="001E2A96" w:rsidP="000B357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If t</w:t>
      </w:r>
      <w:r w:rsidRPr="001E2A96">
        <w:t xml:space="preserve">he user chooses the menu </w:t>
      </w:r>
      <w:r>
        <w:t>2</w:t>
      </w:r>
      <w:r w:rsidRPr="001E2A96">
        <w:t xml:space="preserve"> “</w:t>
      </w:r>
      <w:r>
        <w:rPr>
          <w:b/>
          <w:bCs/>
        </w:rPr>
        <w:t>Add a new Aircraft</w:t>
      </w:r>
      <w:r w:rsidRPr="001E2A96">
        <w:t>”, then:</w:t>
      </w:r>
    </w:p>
    <w:p w14:paraId="529050BE" w14:textId="686F98FF" w:rsidR="000926DF" w:rsidRDefault="000926DF" w:rsidP="000B3576">
      <w:pPr>
        <w:pStyle w:val="ListParagraph"/>
        <w:numPr>
          <w:ilvl w:val="0"/>
          <w:numId w:val="8"/>
        </w:numPr>
        <w:spacing w:line="360" w:lineRule="auto"/>
        <w:ind w:left="567" w:hanging="283"/>
      </w:pPr>
      <w:r w:rsidRPr="0066121B">
        <w:t xml:space="preserve">The application will show the </w:t>
      </w:r>
      <w:r>
        <w:rPr>
          <w:b/>
          <w:bCs/>
        </w:rPr>
        <w:t>type of aircraft</w:t>
      </w:r>
      <w:r w:rsidRPr="0066121B">
        <w:rPr>
          <w:b/>
          <w:bCs/>
        </w:rPr>
        <w:t xml:space="preserve"> to be </w:t>
      </w:r>
      <w:r w:rsidR="00C17AB1">
        <w:rPr>
          <w:b/>
          <w:bCs/>
        </w:rPr>
        <w:t>added</w:t>
      </w:r>
      <w:r w:rsidRPr="0066121B">
        <w:t xml:space="preserve"> and ask the user to </w:t>
      </w:r>
      <w:r w:rsidRPr="0066121B">
        <w:rPr>
          <w:b/>
          <w:bCs/>
        </w:rPr>
        <w:t>input the choice</w:t>
      </w:r>
      <w:r w:rsidRPr="0066121B">
        <w:t xml:space="preserve">. Validate the choice must be </w:t>
      </w:r>
      <w:r w:rsidRPr="0066121B">
        <w:rPr>
          <w:b/>
          <w:bCs/>
        </w:rPr>
        <w:t>numeric</w:t>
      </w:r>
      <w:r w:rsidRPr="0066121B">
        <w:t xml:space="preserve"> and </w:t>
      </w:r>
      <w:r w:rsidRPr="0066121B">
        <w:rPr>
          <w:b/>
          <w:bCs/>
        </w:rPr>
        <w:t>between 1 and 2.</w:t>
      </w:r>
      <w:r w:rsidRPr="0066121B">
        <w:t xml:space="preserve"> Input </w:t>
      </w:r>
      <w:r w:rsidRPr="0066121B">
        <w:rPr>
          <w:b/>
          <w:bCs/>
        </w:rPr>
        <w:t>0</w:t>
      </w:r>
      <w:r w:rsidRPr="0066121B">
        <w:t xml:space="preserve"> to </w:t>
      </w:r>
      <w:r w:rsidRPr="0066121B">
        <w:rPr>
          <w:b/>
          <w:bCs/>
        </w:rPr>
        <w:t xml:space="preserve">back to </w:t>
      </w:r>
      <w:r w:rsidR="00FB0305">
        <w:rPr>
          <w:b/>
          <w:bCs/>
        </w:rPr>
        <w:t xml:space="preserve">the </w:t>
      </w:r>
      <w:r w:rsidRPr="0066121B">
        <w:rPr>
          <w:b/>
          <w:bCs/>
        </w:rPr>
        <w:t>main menu.</w:t>
      </w:r>
    </w:p>
    <w:p w14:paraId="2A1B11C6" w14:textId="77777777" w:rsidR="00055D9F" w:rsidRDefault="00385479" w:rsidP="00055D9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EE62D0" wp14:editId="4905CC08">
            <wp:extent cx="6480000" cy="766055"/>
            <wp:effectExtent l="19050" t="19050" r="16510" b="1524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-12786"/>
                    <a:stretch/>
                  </pic:blipFill>
                  <pic:spPr bwMode="auto">
                    <a:xfrm>
                      <a:off x="0" y="0"/>
                      <a:ext cx="6480000" cy="7660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84905" w14:textId="3E209D16" w:rsidR="000926DF" w:rsidRPr="00055D9F" w:rsidRDefault="00055D9F" w:rsidP="00055D9F">
      <w:pPr>
        <w:pStyle w:val="Caption"/>
        <w:rPr>
          <w:i/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>
        <w:rPr>
          <w:iCs w:val="0"/>
          <w:noProof/>
        </w:rPr>
        <w:t>5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Add Aircraft Menu</w:t>
      </w:r>
    </w:p>
    <w:p w14:paraId="5451149F" w14:textId="1C4D61E1" w:rsidR="00D05FB2" w:rsidRDefault="00D05FB2" w:rsidP="000B3576">
      <w:pPr>
        <w:pStyle w:val="ListParagraph"/>
        <w:numPr>
          <w:ilvl w:val="0"/>
          <w:numId w:val="8"/>
        </w:numPr>
        <w:spacing w:line="360" w:lineRule="auto"/>
        <w:ind w:left="567" w:hanging="283"/>
      </w:pPr>
      <w:r>
        <w:t xml:space="preserve">If the user chooses the </w:t>
      </w:r>
      <w:r w:rsidRPr="00A25F54">
        <w:rPr>
          <w:b/>
        </w:rPr>
        <w:t>submenu 1</w:t>
      </w:r>
      <w:r>
        <w:t xml:space="preserve"> (“</w:t>
      </w:r>
      <w:r>
        <w:rPr>
          <w:b/>
        </w:rPr>
        <w:t>Airplane</w:t>
      </w:r>
      <w:r>
        <w:t>”), then:</w:t>
      </w:r>
    </w:p>
    <w:p w14:paraId="1D91A479" w14:textId="5FB0B626" w:rsidR="00456409" w:rsidRPr="00F7318C" w:rsidRDefault="00456409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  <w:rPr>
          <w:b/>
          <w:bCs/>
        </w:rPr>
      </w:pPr>
      <w:r w:rsidRPr="00456409">
        <w:t xml:space="preserve">The application will ask the user to </w:t>
      </w:r>
      <w:r w:rsidRPr="00F7318C">
        <w:rPr>
          <w:b/>
          <w:bCs/>
        </w:rPr>
        <w:t>input</w:t>
      </w:r>
      <w:r w:rsidRPr="00456409">
        <w:t xml:space="preserve"> the </w:t>
      </w:r>
      <w:r w:rsidRPr="00F7318C">
        <w:rPr>
          <w:b/>
          <w:bCs/>
        </w:rPr>
        <w:t>aircraft</w:t>
      </w:r>
      <w:r w:rsidRPr="00456409">
        <w:t xml:space="preserve"> </w:t>
      </w:r>
      <w:r w:rsidRPr="00F7318C">
        <w:rPr>
          <w:b/>
          <w:bCs/>
        </w:rPr>
        <w:t>name</w:t>
      </w:r>
      <w:r w:rsidRPr="00456409">
        <w:t xml:space="preserve">. Validate the </w:t>
      </w:r>
      <w:r w:rsidRPr="00F7318C">
        <w:rPr>
          <w:b/>
          <w:bCs/>
        </w:rPr>
        <w:t>length</w:t>
      </w:r>
      <w:r w:rsidRPr="00456409">
        <w:t xml:space="preserve"> of </w:t>
      </w:r>
      <w:r w:rsidR="00FB0305">
        <w:t xml:space="preserve">the </w:t>
      </w:r>
      <w:r w:rsidRPr="00F7318C">
        <w:t>aircraft</w:t>
      </w:r>
      <w:r w:rsidRPr="00456409">
        <w:t xml:space="preserve"> </w:t>
      </w:r>
      <w:r w:rsidRPr="00F7318C">
        <w:t>name</w:t>
      </w:r>
      <w:r w:rsidRPr="00456409">
        <w:t xml:space="preserve"> must be </w:t>
      </w:r>
      <w:r w:rsidRPr="00F7318C">
        <w:rPr>
          <w:b/>
          <w:bCs/>
        </w:rPr>
        <w:t>between 5 and 25 characters.</w:t>
      </w:r>
    </w:p>
    <w:p w14:paraId="23B350D7" w14:textId="0CACA1C1" w:rsidR="00456409" w:rsidRPr="00F7318C" w:rsidRDefault="00456409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  <w:rPr>
          <w:b/>
          <w:bCs/>
        </w:rPr>
      </w:pPr>
      <w:r w:rsidRPr="00456409">
        <w:t xml:space="preserve">The application will ask the user to </w:t>
      </w:r>
      <w:r w:rsidRPr="00F7318C">
        <w:rPr>
          <w:b/>
          <w:bCs/>
        </w:rPr>
        <w:t>input</w:t>
      </w:r>
      <w:r w:rsidRPr="00456409">
        <w:t xml:space="preserve"> the </w:t>
      </w:r>
      <w:r w:rsidRPr="00F7318C">
        <w:rPr>
          <w:b/>
          <w:bCs/>
        </w:rPr>
        <w:t>aircraft</w:t>
      </w:r>
      <w:r w:rsidRPr="00456409">
        <w:t xml:space="preserve"> </w:t>
      </w:r>
      <w:r w:rsidRPr="00F7318C">
        <w:rPr>
          <w:b/>
          <w:bCs/>
        </w:rPr>
        <w:t>material</w:t>
      </w:r>
      <w:r w:rsidRPr="00456409">
        <w:t xml:space="preserve">. Validate the </w:t>
      </w:r>
      <w:r>
        <w:t>aircraft</w:t>
      </w:r>
      <w:r w:rsidRPr="00456409">
        <w:t xml:space="preserve"> material </w:t>
      </w:r>
      <w:r w:rsidRPr="00F7318C">
        <w:rPr>
          <w:b/>
          <w:bCs/>
        </w:rPr>
        <w:t>(case sensitive)</w:t>
      </w:r>
      <w:r w:rsidRPr="00456409">
        <w:t xml:space="preserve"> must be </w:t>
      </w:r>
      <w:r w:rsidRPr="00F7318C">
        <w:rPr>
          <w:b/>
          <w:bCs/>
        </w:rPr>
        <w:t>between “Titanium”, “Aluminum”, or “Graphite”.</w:t>
      </w:r>
    </w:p>
    <w:p w14:paraId="736AD223" w14:textId="756B9925" w:rsidR="00456409" w:rsidRDefault="00456409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456409">
        <w:lastRenderedPageBreak/>
        <w:t xml:space="preserve">The application will ask the user to </w:t>
      </w:r>
      <w:r w:rsidRPr="00F7318C">
        <w:rPr>
          <w:b/>
          <w:bCs/>
        </w:rPr>
        <w:t>input</w:t>
      </w:r>
      <w:r w:rsidRPr="00456409">
        <w:t xml:space="preserve"> the </w:t>
      </w:r>
      <w:r w:rsidRPr="00F7318C">
        <w:rPr>
          <w:b/>
          <w:bCs/>
        </w:rPr>
        <w:t>engine</w:t>
      </w:r>
      <w:r>
        <w:t xml:space="preserve"> </w:t>
      </w:r>
      <w:r w:rsidRPr="00F7318C">
        <w:rPr>
          <w:b/>
          <w:bCs/>
        </w:rPr>
        <w:t>type</w:t>
      </w:r>
      <w:r w:rsidRPr="00456409">
        <w:t xml:space="preserve">. Validate the </w:t>
      </w:r>
      <w:r>
        <w:t xml:space="preserve">engine type </w:t>
      </w:r>
      <w:r w:rsidRPr="00F7318C">
        <w:rPr>
          <w:b/>
          <w:bCs/>
        </w:rPr>
        <w:t>(case sensitive)</w:t>
      </w:r>
      <w:r w:rsidRPr="00456409">
        <w:t xml:space="preserve"> must be </w:t>
      </w:r>
      <w:r w:rsidRPr="00F7318C">
        <w:rPr>
          <w:b/>
          <w:bCs/>
        </w:rPr>
        <w:t>between “Jet” or “Piston”.</w:t>
      </w:r>
    </w:p>
    <w:p w14:paraId="06C903E3" w14:textId="21811174" w:rsidR="00456409" w:rsidRPr="00D525F6" w:rsidRDefault="00456409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  <w:rPr>
          <w:b/>
          <w:bCs/>
        </w:rPr>
      </w:pPr>
      <w:r w:rsidRPr="00456409">
        <w:t xml:space="preserve">The application will ask the user to </w:t>
      </w:r>
      <w:r w:rsidRPr="00D525F6">
        <w:rPr>
          <w:b/>
          <w:bCs/>
        </w:rPr>
        <w:t>input</w:t>
      </w:r>
      <w:r w:rsidRPr="00456409">
        <w:t xml:space="preserve"> the </w:t>
      </w:r>
      <w:r w:rsidRPr="00D525F6">
        <w:rPr>
          <w:b/>
          <w:bCs/>
        </w:rPr>
        <w:t>aircraft</w:t>
      </w:r>
      <w:r>
        <w:t xml:space="preserve"> </w:t>
      </w:r>
      <w:r w:rsidRPr="00D525F6">
        <w:rPr>
          <w:b/>
          <w:bCs/>
        </w:rPr>
        <w:t>color</w:t>
      </w:r>
      <w:r w:rsidRPr="00456409">
        <w:t xml:space="preserve">. Validate the </w:t>
      </w:r>
      <w:r>
        <w:t>aircraft color</w:t>
      </w:r>
      <w:r w:rsidRPr="00456409">
        <w:t xml:space="preserve"> </w:t>
      </w:r>
      <w:r w:rsidRPr="00D525F6">
        <w:rPr>
          <w:b/>
          <w:bCs/>
        </w:rPr>
        <w:t>(case sensitive)</w:t>
      </w:r>
      <w:r w:rsidRPr="00456409">
        <w:t xml:space="preserve"> must be </w:t>
      </w:r>
      <w:r w:rsidRPr="00D525F6">
        <w:rPr>
          <w:b/>
          <w:bCs/>
        </w:rPr>
        <w:t>between “Black”, “Blue” or “White”.</w:t>
      </w:r>
    </w:p>
    <w:p w14:paraId="091C533A" w14:textId="3AFBE6E3" w:rsidR="00456409" w:rsidRDefault="00456409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456409">
        <w:t xml:space="preserve">The application will ask the user to </w:t>
      </w:r>
      <w:r w:rsidRPr="008A0F46">
        <w:rPr>
          <w:b/>
          <w:bCs/>
        </w:rPr>
        <w:t>input</w:t>
      </w:r>
      <w:r w:rsidRPr="00456409">
        <w:t xml:space="preserve"> the</w:t>
      </w:r>
      <w:r>
        <w:t xml:space="preserve"> </w:t>
      </w:r>
      <w:r w:rsidRPr="008A0F46">
        <w:rPr>
          <w:b/>
          <w:bCs/>
        </w:rPr>
        <w:t>fuel</w:t>
      </w:r>
      <w:r>
        <w:t xml:space="preserve"> </w:t>
      </w:r>
      <w:r w:rsidRPr="008A0F46">
        <w:rPr>
          <w:b/>
          <w:bCs/>
        </w:rPr>
        <w:t>type</w:t>
      </w:r>
      <w:r w:rsidRPr="00456409">
        <w:t xml:space="preserve">. Validate the </w:t>
      </w:r>
      <w:r>
        <w:t xml:space="preserve">fuel type </w:t>
      </w:r>
      <w:r w:rsidRPr="008A0F46">
        <w:rPr>
          <w:b/>
          <w:bCs/>
        </w:rPr>
        <w:t>(case sensitive)</w:t>
      </w:r>
      <w:r w:rsidRPr="00456409">
        <w:t xml:space="preserve"> must be between </w:t>
      </w:r>
      <w:r w:rsidRPr="008A0F46">
        <w:rPr>
          <w:b/>
          <w:bCs/>
        </w:rPr>
        <w:t>“Biofuel”, “Jet Fuel” or “Avgas”.</w:t>
      </w:r>
    </w:p>
    <w:p w14:paraId="5310395A" w14:textId="2DB6DC73" w:rsidR="00456409" w:rsidRDefault="00456409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456409">
        <w:t xml:space="preserve">The application will ask the user to </w:t>
      </w:r>
      <w:r w:rsidRPr="008A0F46">
        <w:rPr>
          <w:b/>
          <w:bCs/>
        </w:rPr>
        <w:t>input</w:t>
      </w:r>
      <w:r w:rsidRPr="00456409">
        <w:t xml:space="preserve"> the</w:t>
      </w:r>
      <w:r>
        <w:t xml:space="preserve"> </w:t>
      </w:r>
      <w:r w:rsidRPr="008A0F46">
        <w:rPr>
          <w:b/>
          <w:bCs/>
        </w:rPr>
        <w:t>aircraft</w:t>
      </w:r>
      <w:r>
        <w:t xml:space="preserve"> </w:t>
      </w:r>
      <w:r w:rsidRPr="008A0F46">
        <w:rPr>
          <w:b/>
          <w:bCs/>
        </w:rPr>
        <w:t>price</w:t>
      </w:r>
      <w:r w:rsidRPr="00456409">
        <w:t xml:space="preserve">. Validate the </w:t>
      </w:r>
      <w:r>
        <w:t xml:space="preserve">aircraft price must be </w:t>
      </w:r>
      <w:r w:rsidR="00252F42">
        <w:rPr>
          <w:b/>
          <w:bCs/>
        </w:rPr>
        <w:t xml:space="preserve">numeric </w:t>
      </w:r>
      <w:r w:rsidR="00252F42">
        <w:t xml:space="preserve">and </w:t>
      </w:r>
      <w:r w:rsidRPr="008A0F46">
        <w:rPr>
          <w:b/>
          <w:bCs/>
        </w:rPr>
        <w:t>between 100000 and 1000000.</w:t>
      </w:r>
    </w:p>
    <w:p w14:paraId="6416848C" w14:textId="567983B3" w:rsidR="00F7318C" w:rsidRDefault="00F7318C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  <w:rPr>
          <w:b/>
          <w:bCs/>
        </w:rPr>
      </w:pPr>
      <w:r w:rsidRPr="00F7318C">
        <w:t xml:space="preserve">After that, the application will </w:t>
      </w:r>
      <w:r w:rsidRPr="008A0F46">
        <w:rPr>
          <w:b/>
          <w:bCs/>
        </w:rPr>
        <w:t>insert</w:t>
      </w:r>
      <w:r w:rsidRPr="00F7318C">
        <w:t xml:space="preserve"> </w:t>
      </w:r>
      <w:r>
        <w:t xml:space="preserve">the </w:t>
      </w:r>
      <w:r w:rsidRPr="008A0F46">
        <w:rPr>
          <w:b/>
          <w:bCs/>
        </w:rPr>
        <w:t>data</w:t>
      </w:r>
      <w:r w:rsidRPr="00F7318C">
        <w:t xml:space="preserve"> into the </w:t>
      </w:r>
      <w:r w:rsidRPr="008A0F46">
        <w:rPr>
          <w:b/>
          <w:bCs/>
        </w:rPr>
        <w:t>airplane facts.</w:t>
      </w:r>
    </w:p>
    <w:p w14:paraId="0AFD3E81" w14:textId="77777777" w:rsidR="00055D9F" w:rsidRDefault="00440C06" w:rsidP="00055D9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5CC1156" wp14:editId="5B116CA5">
            <wp:extent cx="6480000" cy="1033540"/>
            <wp:effectExtent l="19050" t="19050" r="16510" b="14605"/>
            <wp:docPr id="11" name="Picture 1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-13900"/>
                    <a:stretch/>
                  </pic:blipFill>
                  <pic:spPr bwMode="auto">
                    <a:xfrm>
                      <a:off x="0" y="0"/>
                      <a:ext cx="6480000" cy="10335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E5D45" w14:textId="6DF9BB1A" w:rsidR="00440C06" w:rsidRPr="00055D9F" w:rsidRDefault="00055D9F" w:rsidP="00055D9F">
      <w:pPr>
        <w:pStyle w:val="Caption"/>
        <w:rPr>
          <w:i/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>
        <w:rPr>
          <w:iCs w:val="0"/>
          <w:noProof/>
        </w:rPr>
        <w:t>6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Insert Airplane Facts</w:t>
      </w:r>
    </w:p>
    <w:p w14:paraId="05C12EA1" w14:textId="1948BF9A" w:rsidR="00D05FB2" w:rsidRDefault="00D05FB2" w:rsidP="000B3576">
      <w:pPr>
        <w:pStyle w:val="ListParagraph"/>
        <w:numPr>
          <w:ilvl w:val="0"/>
          <w:numId w:val="8"/>
        </w:numPr>
        <w:spacing w:line="360" w:lineRule="auto"/>
        <w:ind w:left="567" w:hanging="283"/>
      </w:pPr>
      <w:r>
        <w:t xml:space="preserve">If the user chooses the </w:t>
      </w:r>
      <w:r w:rsidRPr="00A25F54">
        <w:rPr>
          <w:b/>
        </w:rPr>
        <w:t xml:space="preserve">submenu </w:t>
      </w:r>
      <w:r>
        <w:rPr>
          <w:b/>
        </w:rPr>
        <w:t>2</w:t>
      </w:r>
      <w:r>
        <w:t xml:space="preserve"> (“</w:t>
      </w:r>
      <w:r>
        <w:rPr>
          <w:b/>
        </w:rPr>
        <w:t>Helicopter</w:t>
      </w:r>
      <w:r>
        <w:t>”), then:</w:t>
      </w:r>
    </w:p>
    <w:p w14:paraId="5150412E" w14:textId="16EB2AB9" w:rsidR="00D06610" w:rsidRPr="00F7318C" w:rsidRDefault="00D06610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  <w:rPr>
          <w:b/>
          <w:bCs/>
        </w:rPr>
      </w:pPr>
      <w:r w:rsidRPr="00456409">
        <w:t xml:space="preserve">The application will ask the user to </w:t>
      </w:r>
      <w:r w:rsidRPr="00F7318C">
        <w:rPr>
          <w:b/>
          <w:bCs/>
        </w:rPr>
        <w:t>input</w:t>
      </w:r>
      <w:r w:rsidRPr="00456409">
        <w:t xml:space="preserve"> the </w:t>
      </w:r>
      <w:r w:rsidRPr="00F7318C">
        <w:rPr>
          <w:b/>
          <w:bCs/>
        </w:rPr>
        <w:t>aircraft</w:t>
      </w:r>
      <w:r w:rsidRPr="00456409">
        <w:t xml:space="preserve"> </w:t>
      </w:r>
      <w:r w:rsidRPr="00F7318C">
        <w:rPr>
          <w:b/>
          <w:bCs/>
        </w:rPr>
        <w:t>name</w:t>
      </w:r>
      <w:r w:rsidRPr="00456409">
        <w:t xml:space="preserve">. Validate the </w:t>
      </w:r>
      <w:r w:rsidRPr="00F7318C">
        <w:rPr>
          <w:b/>
          <w:bCs/>
        </w:rPr>
        <w:t>length</w:t>
      </w:r>
      <w:r w:rsidRPr="00456409">
        <w:t xml:space="preserve"> of </w:t>
      </w:r>
      <w:r w:rsidR="00FB0305">
        <w:t xml:space="preserve">the </w:t>
      </w:r>
      <w:r w:rsidRPr="00F7318C">
        <w:t>aircraft</w:t>
      </w:r>
      <w:r w:rsidRPr="00456409">
        <w:t xml:space="preserve"> </w:t>
      </w:r>
      <w:r w:rsidRPr="00F7318C">
        <w:t>name</w:t>
      </w:r>
      <w:r w:rsidRPr="00456409">
        <w:t xml:space="preserve"> must be </w:t>
      </w:r>
      <w:r w:rsidRPr="00F7318C">
        <w:rPr>
          <w:b/>
          <w:bCs/>
        </w:rPr>
        <w:t>between 5 and 25 characters.</w:t>
      </w:r>
    </w:p>
    <w:p w14:paraId="0EE15F99" w14:textId="77777777" w:rsidR="00D06610" w:rsidRPr="00F7318C" w:rsidRDefault="00D06610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  <w:rPr>
          <w:b/>
          <w:bCs/>
        </w:rPr>
      </w:pPr>
      <w:r w:rsidRPr="00456409">
        <w:t xml:space="preserve">The application will ask the user to </w:t>
      </w:r>
      <w:r w:rsidRPr="00F7318C">
        <w:rPr>
          <w:b/>
          <w:bCs/>
        </w:rPr>
        <w:t>input</w:t>
      </w:r>
      <w:r w:rsidRPr="00456409">
        <w:t xml:space="preserve"> the </w:t>
      </w:r>
      <w:r w:rsidRPr="00F7318C">
        <w:rPr>
          <w:b/>
          <w:bCs/>
        </w:rPr>
        <w:t>aircraft</w:t>
      </w:r>
      <w:r w:rsidRPr="00456409">
        <w:t xml:space="preserve"> </w:t>
      </w:r>
      <w:r w:rsidRPr="00F7318C">
        <w:rPr>
          <w:b/>
          <w:bCs/>
        </w:rPr>
        <w:t>material</w:t>
      </w:r>
      <w:r w:rsidRPr="00456409">
        <w:t xml:space="preserve">. Validate the </w:t>
      </w:r>
      <w:r>
        <w:t>aircraft</w:t>
      </w:r>
      <w:r w:rsidRPr="00456409">
        <w:t xml:space="preserve"> material </w:t>
      </w:r>
      <w:r w:rsidRPr="00F7318C">
        <w:rPr>
          <w:b/>
          <w:bCs/>
        </w:rPr>
        <w:t>(case sensitive)</w:t>
      </w:r>
      <w:r w:rsidRPr="00456409">
        <w:t xml:space="preserve"> must be </w:t>
      </w:r>
      <w:r w:rsidRPr="00F7318C">
        <w:rPr>
          <w:b/>
          <w:bCs/>
        </w:rPr>
        <w:t>between “Titanium”, “Aluminum”, or “Graphite”.</w:t>
      </w:r>
    </w:p>
    <w:p w14:paraId="3769DDAD" w14:textId="3D0C15B9" w:rsidR="00D06610" w:rsidRPr="00D525F6" w:rsidRDefault="00D06610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  <w:rPr>
          <w:b/>
          <w:bCs/>
        </w:rPr>
      </w:pPr>
      <w:r w:rsidRPr="00456409">
        <w:t xml:space="preserve">The application will ask the user to </w:t>
      </w:r>
      <w:r w:rsidRPr="00D525F6">
        <w:rPr>
          <w:b/>
          <w:bCs/>
        </w:rPr>
        <w:t>input</w:t>
      </w:r>
      <w:r w:rsidRPr="00456409">
        <w:t xml:space="preserve"> the </w:t>
      </w:r>
      <w:r w:rsidRPr="00D525F6">
        <w:rPr>
          <w:b/>
          <w:bCs/>
        </w:rPr>
        <w:t>aircraft</w:t>
      </w:r>
      <w:r>
        <w:t xml:space="preserve"> </w:t>
      </w:r>
      <w:r w:rsidRPr="00D525F6">
        <w:rPr>
          <w:b/>
          <w:bCs/>
        </w:rPr>
        <w:t>color</w:t>
      </w:r>
      <w:r w:rsidRPr="00456409">
        <w:t xml:space="preserve">. Validate the </w:t>
      </w:r>
      <w:r>
        <w:t>aircraft color</w:t>
      </w:r>
      <w:r w:rsidR="00F40509">
        <w:t xml:space="preserve"> </w:t>
      </w:r>
      <w:r w:rsidRPr="00D525F6">
        <w:rPr>
          <w:b/>
          <w:bCs/>
        </w:rPr>
        <w:t>(case sensitive)</w:t>
      </w:r>
      <w:r w:rsidRPr="00456409">
        <w:t xml:space="preserve"> must be </w:t>
      </w:r>
      <w:r w:rsidRPr="00D525F6">
        <w:rPr>
          <w:b/>
          <w:bCs/>
        </w:rPr>
        <w:t>between “Black”, “Blue” or “White”.</w:t>
      </w:r>
    </w:p>
    <w:p w14:paraId="736A1860" w14:textId="77777777" w:rsidR="00D06610" w:rsidRDefault="00D06610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456409">
        <w:t xml:space="preserve">The application will ask the user to </w:t>
      </w:r>
      <w:r w:rsidRPr="008A0F46">
        <w:rPr>
          <w:b/>
          <w:bCs/>
        </w:rPr>
        <w:t>input</w:t>
      </w:r>
      <w:r w:rsidRPr="00456409">
        <w:t xml:space="preserve"> the</w:t>
      </w:r>
      <w:r>
        <w:t xml:space="preserve"> </w:t>
      </w:r>
      <w:r w:rsidRPr="008A0F46">
        <w:rPr>
          <w:b/>
          <w:bCs/>
        </w:rPr>
        <w:t>fuel</w:t>
      </w:r>
      <w:r>
        <w:t xml:space="preserve"> </w:t>
      </w:r>
      <w:r w:rsidRPr="008A0F46">
        <w:rPr>
          <w:b/>
          <w:bCs/>
        </w:rPr>
        <w:t>type</w:t>
      </w:r>
      <w:r w:rsidRPr="00456409">
        <w:t xml:space="preserve">. Validate the </w:t>
      </w:r>
      <w:r>
        <w:t xml:space="preserve">fuel type </w:t>
      </w:r>
      <w:r w:rsidRPr="008A0F46">
        <w:rPr>
          <w:b/>
          <w:bCs/>
        </w:rPr>
        <w:t>(case sensitive)</w:t>
      </w:r>
      <w:r w:rsidRPr="00456409">
        <w:t xml:space="preserve"> must be between </w:t>
      </w:r>
      <w:r w:rsidRPr="008A0F46">
        <w:rPr>
          <w:b/>
          <w:bCs/>
        </w:rPr>
        <w:t>“Biofuel”, “Jet Fuel” or “Avgas”.</w:t>
      </w:r>
    </w:p>
    <w:p w14:paraId="641256B4" w14:textId="21809F04" w:rsidR="00D06610" w:rsidRPr="00A134D7" w:rsidRDefault="00D06610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456409">
        <w:t xml:space="preserve">The application will ask the user to </w:t>
      </w:r>
      <w:r w:rsidRPr="008A0F46">
        <w:rPr>
          <w:b/>
          <w:bCs/>
        </w:rPr>
        <w:t>input</w:t>
      </w:r>
      <w:r w:rsidRPr="00456409">
        <w:t xml:space="preserve"> the</w:t>
      </w:r>
      <w:r>
        <w:t xml:space="preserve"> </w:t>
      </w:r>
      <w:r w:rsidRPr="008A0F46">
        <w:rPr>
          <w:b/>
          <w:bCs/>
        </w:rPr>
        <w:t>aircraft</w:t>
      </w:r>
      <w:r>
        <w:t xml:space="preserve"> </w:t>
      </w:r>
      <w:r w:rsidRPr="008A0F46">
        <w:rPr>
          <w:b/>
          <w:bCs/>
        </w:rPr>
        <w:t>price</w:t>
      </w:r>
      <w:r w:rsidRPr="00456409">
        <w:t xml:space="preserve">. Validate the </w:t>
      </w:r>
      <w:r>
        <w:t xml:space="preserve">aircraft price must be </w:t>
      </w:r>
      <w:r w:rsidR="00252F42" w:rsidRPr="00252F42">
        <w:rPr>
          <w:b/>
          <w:bCs/>
        </w:rPr>
        <w:t>numeric</w:t>
      </w:r>
      <w:r w:rsidR="00252F42">
        <w:t xml:space="preserve"> and </w:t>
      </w:r>
      <w:r w:rsidRPr="008A0F46">
        <w:rPr>
          <w:b/>
          <w:bCs/>
        </w:rPr>
        <w:t>between 100000 and 1000000.</w:t>
      </w:r>
    </w:p>
    <w:p w14:paraId="5E611699" w14:textId="46BF2FB5" w:rsidR="00A134D7" w:rsidRPr="00A57B87" w:rsidRDefault="00A134D7" w:rsidP="000B3576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F7318C">
        <w:t xml:space="preserve">After that, the application will </w:t>
      </w:r>
      <w:r w:rsidRPr="008A0F46">
        <w:rPr>
          <w:b/>
          <w:bCs/>
        </w:rPr>
        <w:t>insert</w:t>
      </w:r>
      <w:r w:rsidRPr="00F7318C">
        <w:t xml:space="preserve"> </w:t>
      </w:r>
      <w:r>
        <w:t xml:space="preserve">the </w:t>
      </w:r>
      <w:r w:rsidRPr="008A0F46">
        <w:rPr>
          <w:b/>
          <w:bCs/>
        </w:rPr>
        <w:t>data</w:t>
      </w:r>
      <w:r w:rsidRPr="00F7318C">
        <w:t xml:space="preserve"> into the </w:t>
      </w:r>
      <w:r w:rsidRPr="008A0F46">
        <w:rPr>
          <w:b/>
          <w:bCs/>
        </w:rPr>
        <w:t>airplane facts</w:t>
      </w:r>
      <w:r w:rsidR="00906495">
        <w:rPr>
          <w:b/>
          <w:bCs/>
        </w:rPr>
        <w:t>.</w:t>
      </w:r>
    </w:p>
    <w:p w14:paraId="0717655D" w14:textId="77777777" w:rsidR="00055D9F" w:rsidRDefault="00A57B87" w:rsidP="00055D9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5630E1" wp14:editId="434CA547">
            <wp:extent cx="6480000" cy="903714"/>
            <wp:effectExtent l="19050" t="19050" r="16510" b="10795"/>
            <wp:docPr id="12" name="Picture 1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-13343"/>
                    <a:stretch/>
                  </pic:blipFill>
                  <pic:spPr bwMode="auto">
                    <a:xfrm>
                      <a:off x="0" y="0"/>
                      <a:ext cx="6480000" cy="9037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5FD02" w14:textId="360F04D8" w:rsidR="00A57B87" w:rsidRPr="00055D9F" w:rsidRDefault="00055D9F" w:rsidP="00055D9F">
      <w:pPr>
        <w:pStyle w:val="Caption"/>
        <w:rPr>
          <w:i/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>
        <w:rPr>
          <w:iCs w:val="0"/>
          <w:noProof/>
        </w:rPr>
        <w:t>7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Insert Helicopter Facts</w:t>
      </w:r>
    </w:p>
    <w:p w14:paraId="2CB3B8B1" w14:textId="6005DEA6" w:rsidR="00D05FB2" w:rsidRDefault="00D05FB2" w:rsidP="000B3576">
      <w:pPr>
        <w:pStyle w:val="ListParagraph"/>
        <w:numPr>
          <w:ilvl w:val="0"/>
          <w:numId w:val="8"/>
        </w:numPr>
        <w:spacing w:line="360" w:lineRule="auto"/>
        <w:ind w:left="567" w:hanging="283"/>
      </w:pPr>
      <w:r w:rsidRPr="00417CA5">
        <w:t xml:space="preserve">Then, the application will go </w:t>
      </w:r>
      <w:r w:rsidRPr="000C5DFB">
        <w:rPr>
          <w:b/>
          <w:bCs/>
        </w:rPr>
        <w:t>back</w:t>
      </w:r>
      <w:r w:rsidRPr="00417CA5">
        <w:t xml:space="preserve"> to the </w:t>
      </w:r>
      <w:r w:rsidRPr="000C5DFB">
        <w:rPr>
          <w:b/>
          <w:bCs/>
        </w:rPr>
        <w:t>main menu</w:t>
      </w:r>
      <w:r>
        <w:t>.</w:t>
      </w:r>
    </w:p>
    <w:p w14:paraId="5C3B60D1" w14:textId="77777777" w:rsidR="009407BC" w:rsidRPr="00A32343" w:rsidRDefault="009407BC" w:rsidP="009407BC">
      <w:pPr>
        <w:pStyle w:val="ListParagraph"/>
        <w:spacing w:line="360" w:lineRule="auto"/>
        <w:ind w:left="1080"/>
      </w:pPr>
    </w:p>
    <w:p w14:paraId="34108018" w14:textId="52A116D0" w:rsidR="001E2A96" w:rsidRDefault="001E2A96" w:rsidP="000B357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lastRenderedPageBreak/>
        <w:t>If t</w:t>
      </w:r>
      <w:r w:rsidRPr="001E2A96">
        <w:t xml:space="preserve">he user chooses the menu </w:t>
      </w:r>
      <w:r>
        <w:t xml:space="preserve">3 </w:t>
      </w:r>
      <w:r w:rsidRPr="001E2A96">
        <w:t>“</w:t>
      </w:r>
      <w:r w:rsidRPr="00C029C5">
        <w:rPr>
          <w:b/>
          <w:bCs/>
        </w:rPr>
        <w:t>Update Aircraft Detail</w:t>
      </w:r>
      <w:r w:rsidRPr="001E2A96">
        <w:t>”, then:</w:t>
      </w:r>
    </w:p>
    <w:p w14:paraId="08F4FFBC" w14:textId="56D2C263" w:rsidR="001A392E" w:rsidRPr="004842B2" w:rsidRDefault="00B50C2E" w:rsidP="000B3576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6121B">
        <w:t xml:space="preserve">The application will show the </w:t>
      </w:r>
      <w:r>
        <w:rPr>
          <w:b/>
          <w:bCs/>
        </w:rPr>
        <w:t>type of aircraft</w:t>
      </w:r>
      <w:r w:rsidRPr="0066121B">
        <w:rPr>
          <w:b/>
          <w:bCs/>
        </w:rPr>
        <w:t xml:space="preserve"> to be </w:t>
      </w:r>
      <w:r>
        <w:rPr>
          <w:b/>
          <w:bCs/>
        </w:rPr>
        <w:t>updated</w:t>
      </w:r>
      <w:r w:rsidRPr="0066121B">
        <w:t xml:space="preserve"> and ask the user to </w:t>
      </w:r>
      <w:r w:rsidRPr="0066121B">
        <w:rPr>
          <w:b/>
          <w:bCs/>
        </w:rPr>
        <w:t>input the choice</w:t>
      </w:r>
      <w:r w:rsidRPr="0066121B">
        <w:t xml:space="preserve">. Validate the choice must be </w:t>
      </w:r>
      <w:r w:rsidRPr="0066121B">
        <w:rPr>
          <w:b/>
          <w:bCs/>
        </w:rPr>
        <w:t>numeric</w:t>
      </w:r>
      <w:r w:rsidRPr="0066121B">
        <w:t xml:space="preserve"> and </w:t>
      </w:r>
      <w:r w:rsidRPr="0066121B">
        <w:rPr>
          <w:b/>
          <w:bCs/>
        </w:rPr>
        <w:t>between 1 and 2.</w:t>
      </w:r>
      <w:r w:rsidRPr="0066121B">
        <w:t xml:space="preserve"> Input </w:t>
      </w:r>
      <w:r w:rsidRPr="0066121B">
        <w:rPr>
          <w:b/>
          <w:bCs/>
        </w:rPr>
        <w:t>0</w:t>
      </w:r>
      <w:r w:rsidRPr="0066121B">
        <w:t xml:space="preserve"> to </w:t>
      </w:r>
      <w:r w:rsidRPr="0066121B">
        <w:rPr>
          <w:b/>
          <w:bCs/>
        </w:rPr>
        <w:t xml:space="preserve">back to </w:t>
      </w:r>
      <w:r w:rsidR="00FB0305">
        <w:rPr>
          <w:b/>
          <w:bCs/>
        </w:rPr>
        <w:t xml:space="preserve">the </w:t>
      </w:r>
      <w:r w:rsidRPr="0066121B">
        <w:rPr>
          <w:b/>
          <w:bCs/>
        </w:rPr>
        <w:t>main menu</w:t>
      </w:r>
      <w:r w:rsidR="00061B95">
        <w:rPr>
          <w:b/>
          <w:bCs/>
        </w:rPr>
        <w:t>.</w:t>
      </w:r>
    </w:p>
    <w:p w14:paraId="5B27AD92" w14:textId="77777777" w:rsidR="00055D9F" w:rsidRDefault="004842B2" w:rsidP="00055D9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58F6EEC" wp14:editId="262FED7A">
            <wp:extent cx="6480000" cy="776255"/>
            <wp:effectExtent l="19050" t="19050" r="16510" b="2413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-14086"/>
                    <a:stretch/>
                  </pic:blipFill>
                  <pic:spPr bwMode="auto">
                    <a:xfrm>
                      <a:off x="0" y="0"/>
                      <a:ext cx="6480000" cy="7762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B8553" w14:textId="4A927DF9" w:rsidR="0069436C" w:rsidRPr="00055D9F" w:rsidRDefault="00055D9F" w:rsidP="00055D9F">
      <w:pPr>
        <w:pStyle w:val="Caption"/>
        <w:rPr>
          <w:i/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>
        <w:rPr>
          <w:iCs w:val="0"/>
          <w:noProof/>
        </w:rPr>
        <w:t>8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Update Aircraft Detail Menu</w:t>
      </w:r>
    </w:p>
    <w:p w14:paraId="3457FBAA" w14:textId="6E783F3B" w:rsidR="00A41001" w:rsidRDefault="00A41001" w:rsidP="000B3576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6121B">
        <w:t xml:space="preserve">If the user chooses the </w:t>
      </w:r>
      <w:r w:rsidRPr="0066121B">
        <w:rPr>
          <w:b/>
          <w:bCs/>
        </w:rPr>
        <w:t>submenu 1 (“Airplane”)</w:t>
      </w:r>
      <w:r>
        <w:t>, then:</w:t>
      </w:r>
    </w:p>
    <w:p w14:paraId="55EF25D4" w14:textId="161EB086" w:rsidR="005B3B8C" w:rsidRPr="002A06CC" w:rsidRDefault="005B3B8C" w:rsidP="0024513B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>
        <w:t xml:space="preserve">The application will </w:t>
      </w:r>
      <w:r w:rsidRPr="00FD2AB4">
        <w:rPr>
          <w:b/>
          <w:bCs/>
        </w:rPr>
        <w:t>show</w:t>
      </w:r>
      <w:r>
        <w:t xml:space="preserve"> all </w:t>
      </w:r>
      <w:r w:rsidRPr="00FD2AB4">
        <w:rPr>
          <w:b/>
          <w:bCs/>
        </w:rPr>
        <w:t>airplane</w:t>
      </w:r>
      <w:r>
        <w:t xml:space="preserve"> </w:t>
      </w:r>
      <w:r w:rsidRPr="00FD2AB4">
        <w:rPr>
          <w:b/>
          <w:bCs/>
        </w:rPr>
        <w:t>facts</w:t>
      </w:r>
      <w:r>
        <w:t xml:space="preserve"> and </w:t>
      </w:r>
      <w:r w:rsidRPr="00FD2AB4">
        <w:t>ask</w:t>
      </w:r>
      <w:r>
        <w:t xml:space="preserve"> the user to </w:t>
      </w:r>
      <w:r w:rsidRPr="00FD2AB4">
        <w:rPr>
          <w:b/>
          <w:bCs/>
        </w:rPr>
        <w:t>input</w:t>
      </w:r>
      <w:r>
        <w:t xml:space="preserve"> the </w:t>
      </w:r>
      <w:r>
        <w:rPr>
          <w:b/>
          <w:bCs/>
        </w:rPr>
        <w:t>index</w:t>
      </w:r>
      <w:r>
        <w:t xml:space="preserve"> of </w:t>
      </w:r>
      <w:r w:rsidR="00FB0305">
        <w:t xml:space="preserve">the </w:t>
      </w:r>
      <w:r>
        <w:t xml:space="preserve">item to be </w:t>
      </w:r>
      <w:r>
        <w:rPr>
          <w:b/>
          <w:bCs/>
        </w:rPr>
        <w:t>updated</w:t>
      </w:r>
      <w:r>
        <w:t xml:space="preserve">. Validate the </w:t>
      </w:r>
      <w:r w:rsidRPr="00FD2AB4">
        <w:rPr>
          <w:b/>
          <w:bCs/>
        </w:rPr>
        <w:t>input</w:t>
      </w:r>
      <w:r>
        <w:t xml:space="preserve"> must be </w:t>
      </w:r>
      <w:r w:rsidRPr="00FD2AB4">
        <w:rPr>
          <w:b/>
          <w:bCs/>
        </w:rPr>
        <w:t>numeric</w:t>
      </w:r>
      <w:r>
        <w:t xml:space="preserve"> and </w:t>
      </w:r>
      <w:r w:rsidRPr="00FD2AB4">
        <w:rPr>
          <w:b/>
          <w:bCs/>
        </w:rPr>
        <w:t>between 1</w:t>
      </w:r>
      <w:r>
        <w:t xml:space="preserve"> and the </w:t>
      </w:r>
      <w:r w:rsidRPr="00FD2AB4">
        <w:rPr>
          <w:b/>
          <w:bCs/>
        </w:rPr>
        <w:t>latest number of facts</w:t>
      </w:r>
      <w:r w:rsidR="0019352D">
        <w:rPr>
          <w:b/>
          <w:bCs/>
        </w:rPr>
        <w:t>.</w:t>
      </w:r>
    </w:p>
    <w:p w14:paraId="28C58789" w14:textId="3266C259" w:rsidR="002A06CC" w:rsidRPr="00F7318C" w:rsidRDefault="002A06CC" w:rsidP="0024513B">
      <w:pPr>
        <w:pStyle w:val="ListParagraph"/>
        <w:numPr>
          <w:ilvl w:val="1"/>
          <w:numId w:val="8"/>
        </w:numPr>
        <w:spacing w:line="360" w:lineRule="auto"/>
        <w:ind w:left="851" w:hanging="284"/>
        <w:rPr>
          <w:b/>
          <w:bCs/>
        </w:rPr>
      </w:pPr>
      <w:r w:rsidRPr="00456409">
        <w:t xml:space="preserve">The application will ask the user to </w:t>
      </w:r>
      <w:r w:rsidRPr="00F7318C">
        <w:rPr>
          <w:b/>
          <w:bCs/>
        </w:rPr>
        <w:t>input</w:t>
      </w:r>
      <w:r w:rsidRPr="00456409">
        <w:t xml:space="preserve"> the </w:t>
      </w:r>
      <w:r w:rsidRPr="00F7318C">
        <w:rPr>
          <w:b/>
          <w:bCs/>
        </w:rPr>
        <w:t>aircraft</w:t>
      </w:r>
      <w:r w:rsidRPr="00456409">
        <w:t xml:space="preserve"> </w:t>
      </w:r>
      <w:r w:rsidRPr="00F7318C">
        <w:rPr>
          <w:b/>
          <w:bCs/>
        </w:rPr>
        <w:t>name</w:t>
      </w:r>
      <w:r w:rsidRPr="00456409">
        <w:t xml:space="preserve">. Validate the </w:t>
      </w:r>
      <w:r w:rsidRPr="00F7318C">
        <w:rPr>
          <w:b/>
          <w:bCs/>
        </w:rPr>
        <w:t>length</w:t>
      </w:r>
      <w:r w:rsidRPr="00456409">
        <w:t xml:space="preserve"> of </w:t>
      </w:r>
      <w:r w:rsidR="00FB0305">
        <w:t xml:space="preserve">the </w:t>
      </w:r>
      <w:r w:rsidRPr="00F7318C">
        <w:t>aircraft</w:t>
      </w:r>
      <w:r w:rsidRPr="00456409">
        <w:t xml:space="preserve"> </w:t>
      </w:r>
      <w:r w:rsidRPr="00F7318C">
        <w:t>name</w:t>
      </w:r>
      <w:r w:rsidRPr="00456409">
        <w:t xml:space="preserve"> must be </w:t>
      </w:r>
      <w:r w:rsidRPr="00F7318C">
        <w:rPr>
          <w:b/>
          <w:bCs/>
        </w:rPr>
        <w:t>between 5 and 25 characters.</w:t>
      </w:r>
    </w:p>
    <w:p w14:paraId="3CED61AB" w14:textId="77777777" w:rsidR="002A06CC" w:rsidRPr="00F7318C" w:rsidRDefault="002A06CC" w:rsidP="0024513B">
      <w:pPr>
        <w:pStyle w:val="ListParagraph"/>
        <w:numPr>
          <w:ilvl w:val="1"/>
          <w:numId w:val="8"/>
        </w:numPr>
        <w:spacing w:line="360" w:lineRule="auto"/>
        <w:ind w:left="851" w:hanging="284"/>
        <w:rPr>
          <w:b/>
          <w:bCs/>
        </w:rPr>
      </w:pPr>
      <w:r w:rsidRPr="00456409">
        <w:t xml:space="preserve">The application will ask the user to </w:t>
      </w:r>
      <w:r w:rsidRPr="00F7318C">
        <w:rPr>
          <w:b/>
          <w:bCs/>
        </w:rPr>
        <w:t>input</w:t>
      </w:r>
      <w:r w:rsidRPr="00456409">
        <w:t xml:space="preserve"> the </w:t>
      </w:r>
      <w:r w:rsidRPr="00F7318C">
        <w:rPr>
          <w:b/>
          <w:bCs/>
        </w:rPr>
        <w:t>aircraft</w:t>
      </w:r>
      <w:r w:rsidRPr="00456409">
        <w:t xml:space="preserve"> </w:t>
      </w:r>
      <w:r w:rsidRPr="00F7318C">
        <w:rPr>
          <w:b/>
          <w:bCs/>
        </w:rPr>
        <w:t>material</w:t>
      </w:r>
      <w:r w:rsidRPr="00456409">
        <w:t xml:space="preserve">. Validate the </w:t>
      </w:r>
      <w:r>
        <w:t>aircraft</w:t>
      </w:r>
      <w:r w:rsidRPr="00456409">
        <w:t xml:space="preserve"> material </w:t>
      </w:r>
      <w:r w:rsidRPr="00F7318C">
        <w:rPr>
          <w:b/>
          <w:bCs/>
        </w:rPr>
        <w:t>(case sensitive)</w:t>
      </w:r>
      <w:r w:rsidRPr="00456409">
        <w:t xml:space="preserve"> must be </w:t>
      </w:r>
      <w:r w:rsidRPr="00F7318C">
        <w:rPr>
          <w:b/>
          <w:bCs/>
        </w:rPr>
        <w:t>between “Titanium”, “Aluminum”, or “Graphite”.</w:t>
      </w:r>
    </w:p>
    <w:p w14:paraId="79C8C139" w14:textId="77777777" w:rsidR="002A06CC" w:rsidRDefault="002A06CC" w:rsidP="0024513B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456409">
        <w:t xml:space="preserve">The application will ask the user to </w:t>
      </w:r>
      <w:r w:rsidRPr="00F7318C">
        <w:rPr>
          <w:b/>
          <w:bCs/>
        </w:rPr>
        <w:t>input</w:t>
      </w:r>
      <w:r w:rsidRPr="00456409">
        <w:t xml:space="preserve"> the </w:t>
      </w:r>
      <w:r w:rsidRPr="00F7318C">
        <w:rPr>
          <w:b/>
          <w:bCs/>
        </w:rPr>
        <w:t>engine</w:t>
      </w:r>
      <w:r>
        <w:t xml:space="preserve"> </w:t>
      </w:r>
      <w:r w:rsidRPr="00F7318C">
        <w:rPr>
          <w:b/>
          <w:bCs/>
        </w:rPr>
        <w:t>type</w:t>
      </w:r>
      <w:r w:rsidRPr="00456409">
        <w:t xml:space="preserve">. Validate the </w:t>
      </w:r>
      <w:r>
        <w:t xml:space="preserve">engine type </w:t>
      </w:r>
      <w:r w:rsidRPr="00F7318C">
        <w:rPr>
          <w:b/>
          <w:bCs/>
        </w:rPr>
        <w:t>(case sensitive)</w:t>
      </w:r>
      <w:r w:rsidRPr="00456409">
        <w:t xml:space="preserve"> must be </w:t>
      </w:r>
      <w:r w:rsidRPr="00F7318C">
        <w:rPr>
          <w:b/>
          <w:bCs/>
        </w:rPr>
        <w:t>between “Jet” or “Piston”.</w:t>
      </w:r>
    </w:p>
    <w:p w14:paraId="25A99B53" w14:textId="77777777" w:rsidR="002A06CC" w:rsidRPr="00D525F6" w:rsidRDefault="002A06CC" w:rsidP="0024513B">
      <w:pPr>
        <w:pStyle w:val="ListParagraph"/>
        <w:numPr>
          <w:ilvl w:val="1"/>
          <w:numId w:val="8"/>
        </w:numPr>
        <w:spacing w:line="360" w:lineRule="auto"/>
        <w:ind w:left="851" w:hanging="284"/>
        <w:rPr>
          <w:b/>
          <w:bCs/>
        </w:rPr>
      </w:pPr>
      <w:r w:rsidRPr="00456409">
        <w:t xml:space="preserve">The application will ask the user to </w:t>
      </w:r>
      <w:r w:rsidRPr="00D525F6">
        <w:rPr>
          <w:b/>
          <w:bCs/>
        </w:rPr>
        <w:t>input</w:t>
      </w:r>
      <w:r w:rsidRPr="00456409">
        <w:t xml:space="preserve"> the </w:t>
      </w:r>
      <w:r w:rsidRPr="00D525F6">
        <w:rPr>
          <w:b/>
          <w:bCs/>
        </w:rPr>
        <w:t>aircraft</w:t>
      </w:r>
      <w:r>
        <w:t xml:space="preserve"> </w:t>
      </w:r>
      <w:r w:rsidRPr="00D525F6">
        <w:rPr>
          <w:b/>
          <w:bCs/>
        </w:rPr>
        <w:t>color</w:t>
      </w:r>
      <w:r w:rsidRPr="00456409">
        <w:t xml:space="preserve">. Validate the </w:t>
      </w:r>
      <w:r>
        <w:t xml:space="preserve">aircraft </w:t>
      </w:r>
      <w:proofErr w:type="gramStart"/>
      <w:r>
        <w:t>color</w:t>
      </w:r>
      <w:r w:rsidRPr="00456409">
        <w:t xml:space="preserve"> </w:t>
      </w:r>
      <w:r>
        <w:t xml:space="preserve"> </w:t>
      </w:r>
      <w:r w:rsidRPr="00D525F6">
        <w:rPr>
          <w:b/>
          <w:bCs/>
        </w:rPr>
        <w:t>(</w:t>
      </w:r>
      <w:proofErr w:type="gramEnd"/>
      <w:r w:rsidRPr="00D525F6">
        <w:rPr>
          <w:b/>
          <w:bCs/>
        </w:rPr>
        <w:t>case sensitive)</w:t>
      </w:r>
      <w:r w:rsidRPr="00456409">
        <w:t xml:space="preserve"> must be </w:t>
      </w:r>
      <w:r w:rsidRPr="00D525F6">
        <w:rPr>
          <w:b/>
          <w:bCs/>
        </w:rPr>
        <w:t>between “Black”, “Blue” or “White”.</w:t>
      </w:r>
    </w:p>
    <w:p w14:paraId="76B87D1D" w14:textId="77777777" w:rsidR="002A06CC" w:rsidRDefault="002A06CC" w:rsidP="0024513B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456409">
        <w:t xml:space="preserve">The application will ask the user to </w:t>
      </w:r>
      <w:r w:rsidRPr="008A0F46">
        <w:rPr>
          <w:b/>
          <w:bCs/>
        </w:rPr>
        <w:t>input</w:t>
      </w:r>
      <w:r w:rsidRPr="00456409">
        <w:t xml:space="preserve"> the</w:t>
      </w:r>
      <w:r>
        <w:t xml:space="preserve"> </w:t>
      </w:r>
      <w:r w:rsidRPr="008A0F46">
        <w:rPr>
          <w:b/>
          <w:bCs/>
        </w:rPr>
        <w:t>fuel</w:t>
      </w:r>
      <w:r>
        <w:t xml:space="preserve"> </w:t>
      </w:r>
      <w:r w:rsidRPr="008A0F46">
        <w:rPr>
          <w:b/>
          <w:bCs/>
        </w:rPr>
        <w:t>type</w:t>
      </w:r>
      <w:r w:rsidRPr="00456409">
        <w:t xml:space="preserve">. Validate the </w:t>
      </w:r>
      <w:r>
        <w:t xml:space="preserve">fuel type </w:t>
      </w:r>
      <w:r w:rsidRPr="008A0F46">
        <w:rPr>
          <w:b/>
          <w:bCs/>
        </w:rPr>
        <w:t>(case sensitive)</w:t>
      </w:r>
      <w:r w:rsidRPr="00456409">
        <w:t xml:space="preserve"> must be between </w:t>
      </w:r>
      <w:r w:rsidRPr="008A0F46">
        <w:rPr>
          <w:b/>
          <w:bCs/>
        </w:rPr>
        <w:t>“Biofuel”, “Jet Fuel” or “Avgas”.</w:t>
      </w:r>
    </w:p>
    <w:p w14:paraId="1EA4CA0F" w14:textId="77777777" w:rsidR="002A06CC" w:rsidRDefault="002A06CC" w:rsidP="0024513B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456409">
        <w:t xml:space="preserve">The application will ask the user to </w:t>
      </w:r>
      <w:r w:rsidRPr="008A0F46">
        <w:rPr>
          <w:b/>
          <w:bCs/>
        </w:rPr>
        <w:t>input</w:t>
      </w:r>
      <w:r w:rsidRPr="00456409">
        <w:t xml:space="preserve"> the</w:t>
      </w:r>
      <w:r>
        <w:t xml:space="preserve"> </w:t>
      </w:r>
      <w:r w:rsidRPr="008A0F46">
        <w:rPr>
          <w:b/>
          <w:bCs/>
        </w:rPr>
        <w:t>aircraft</w:t>
      </w:r>
      <w:r>
        <w:t xml:space="preserve"> </w:t>
      </w:r>
      <w:r w:rsidRPr="008A0F46">
        <w:rPr>
          <w:b/>
          <w:bCs/>
        </w:rPr>
        <w:t>price</w:t>
      </w:r>
      <w:r w:rsidRPr="00456409">
        <w:t xml:space="preserve">. Validate the </w:t>
      </w:r>
      <w:r>
        <w:t xml:space="preserve">aircraft price must be </w:t>
      </w:r>
      <w:r>
        <w:rPr>
          <w:b/>
          <w:bCs/>
        </w:rPr>
        <w:t xml:space="preserve">numeric </w:t>
      </w:r>
      <w:r>
        <w:t xml:space="preserve">and </w:t>
      </w:r>
      <w:r w:rsidRPr="008A0F46">
        <w:rPr>
          <w:b/>
          <w:bCs/>
        </w:rPr>
        <w:t>between 100000 and 1000000.</w:t>
      </w:r>
    </w:p>
    <w:p w14:paraId="32B16647" w14:textId="080C27E4" w:rsidR="005E4BA7" w:rsidRPr="00440C06" w:rsidRDefault="002A06CC" w:rsidP="0024513B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F7318C">
        <w:t xml:space="preserve">After that, the application will </w:t>
      </w:r>
      <w:r w:rsidR="00BA34BD">
        <w:rPr>
          <w:b/>
          <w:bCs/>
        </w:rPr>
        <w:t xml:space="preserve">update </w:t>
      </w:r>
      <w:r>
        <w:t xml:space="preserve">the </w:t>
      </w:r>
      <w:r w:rsidRPr="008A0F46">
        <w:rPr>
          <w:b/>
          <w:bCs/>
        </w:rPr>
        <w:t>data</w:t>
      </w:r>
      <w:r w:rsidRPr="00F7318C">
        <w:t xml:space="preserve"> </w:t>
      </w:r>
      <w:r w:rsidR="00BA34BD">
        <w:t xml:space="preserve">based on the </w:t>
      </w:r>
      <w:r w:rsidR="00BA34BD" w:rsidRPr="00BA34BD">
        <w:rPr>
          <w:b/>
          <w:bCs/>
        </w:rPr>
        <w:t>inputted index</w:t>
      </w:r>
      <w:r w:rsidR="00BA34BD">
        <w:t xml:space="preserve"> </w:t>
      </w:r>
      <w:r w:rsidRPr="00F7318C">
        <w:t xml:space="preserve">into the </w:t>
      </w:r>
      <w:r w:rsidRPr="008A0F46">
        <w:rPr>
          <w:b/>
          <w:bCs/>
        </w:rPr>
        <w:t>airplane facts</w:t>
      </w:r>
      <w:r>
        <w:rPr>
          <w:b/>
          <w:bCs/>
        </w:rPr>
        <w:t>.</w:t>
      </w:r>
    </w:p>
    <w:p w14:paraId="0C362F0F" w14:textId="77777777" w:rsidR="00055D9F" w:rsidRDefault="00FF0BE3" w:rsidP="00055D9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1B903EC" wp14:editId="032F42C3">
            <wp:extent cx="6480000" cy="2471270"/>
            <wp:effectExtent l="19050" t="19050" r="16510" b="2476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-13729"/>
                    <a:stretch/>
                  </pic:blipFill>
                  <pic:spPr bwMode="auto">
                    <a:xfrm>
                      <a:off x="0" y="0"/>
                      <a:ext cx="6480000" cy="24712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31DC2" w14:textId="48D2D1F2" w:rsidR="00440C06" w:rsidRPr="00055D9F" w:rsidRDefault="00055D9F" w:rsidP="00055D9F">
      <w:pPr>
        <w:pStyle w:val="Caption"/>
        <w:rPr>
          <w:i/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>
        <w:rPr>
          <w:iCs w:val="0"/>
          <w:noProof/>
        </w:rPr>
        <w:t>9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Update Airplane Facts</w:t>
      </w:r>
    </w:p>
    <w:p w14:paraId="6702D81D" w14:textId="2B3A969E" w:rsidR="009138C8" w:rsidRDefault="00A41001" w:rsidP="000B3576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6121B">
        <w:t xml:space="preserve">If the user chooses the </w:t>
      </w:r>
      <w:r w:rsidRPr="0066121B">
        <w:rPr>
          <w:b/>
          <w:bCs/>
        </w:rPr>
        <w:t>submenu 2 (“Helicopter”)</w:t>
      </w:r>
      <w:r w:rsidRPr="0066121B">
        <w:t>, then</w:t>
      </w:r>
      <w:r>
        <w:t>:</w:t>
      </w:r>
    </w:p>
    <w:p w14:paraId="59B20C29" w14:textId="01B0ED6A" w:rsidR="009138C8" w:rsidRPr="007B2AE6" w:rsidRDefault="009138C8" w:rsidP="003D1B09">
      <w:pPr>
        <w:pStyle w:val="ListParagraph"/>
        <w:numPr>
          <w:ilvl w:val="0"/>
          <w:numId w:val="10"/>
        </w:numPr>
        <w:spacing w:line="360" w:lineRule="auto"/>
        <w:ind w:left="851" w:hanging="284"/>
      </w:pPr>
      <w:r>
        <w:t xml:space="preserve">The application will </w:t>
      </w:r>
      <w:r w:rsidRPr="00FD2AB4">
        <w:rPr>
          <w:b/>
          <w:bCs/>
        </w:rPr>
        <w:t>show</w:t>
      </w:r>
      <w:r>
        <w:t xml:space="preserve"> all </w:t>
      </w:r>
      <w:r>
        <w:rPr>
          <w:b/>
          <w:bCs/>
        </w:rPr>
        <w:t>helicopter</w:t>
      </w:r>
      <w:r>
        <w:t xml:space="preserve"> </w:t>
      </w:r>
      <w:r w:rsidRPr="00FD2AB4">
        <w:rPr>
          <w:b/>
          <w:bCs/>
        </w:rPr>
        <w:t>facts</w:t>
      </w:r>
      <w:r>
        <w:t xml:space="preserve"> and </w:t>
      </w:r>
      <w:r w:rsidRPr="00FD2AB4">
        <w:t>ask</w:t>
      </w:r>
      <w:r>
        <w:t xml:space="preserve"> the user to </w:t>
      </w:r>
      <w:r w:rsidRPr="00FD2AB4">
        <w:rPr>
          <w:b/>
          <w:bCs/>
        </w:rPr>
        <w:t>input</w:t>
      </w:r>
      <w:r>
        <w:t xml:space="preserve"> the </w:t>
      </w:r>
      <w:r>
        <w:rPr>
          <w:b/>
          <w:bCs/>
        </w:rPr>
        <w:t>index</w:t>
      </w:r>
      <w:r>
        <w:t xml:space="preserve"> of </w:t>
      </w:r>
      <w:r w:rsidR="00FB0305">
        <w:t xml:space="preserve">the </w:t>
      </w:r>
      <w:r>
        <w:t xml:space="preserve">item to be </w:t>
      </w:r>
      <w:r>
        <w:rPr>
          <w:b/>
          <w:bCs/>
        </w:rPr>
        <w:t>updated</w:t>
      </w:r>
      <w:r>
        <w:t xml:space="preserve">. Validate the </w:t>
      </w:r>
      <w:r w:rsidRPr="00FD2AB4">
        <w:rPr>
          <w:b/>
          <w:bCs/>
        </w:rPr>
        <w:t>input</w:t>
      </w:r>
      <w:r>
        <w:t xml:space="preserve"> must be </w:t>
      </w:r>
      <w:r w:rsidRPr="00FD2AB4">
        <w:rPr>
          <w:b/>
          <w:bCs/>
        </w:rPr>
        <w:t>numeric</w:t>
      </w:r>
      <w:r>
        <w:t xml:space="preserve"> and </w:t>
      </w:r>
      <w:r w:rsidRPr="00FD2AB4">
        <w:rPr>
          <w:b/>
          <w:bCs/>
        </w:rPr>
        <w:t>between 1</w:t>
      </w:r>
      <w:r>
        <w:t xml:space="preserve"> and the </w:t>
      </w:r>
      <w:r w:rsidRPr="00FD2AB4">
        <w:rPr>
          <w:b/>
          <w:bCs/>
        </w:rPr>
        <w:t>latest number of facts</w:t>
      </w:r>
      <w:r>
        <w:rPr>
          <w:b/>
          <w:bCs/>
        </w:rPr>
        <w:t>.</w:t>
      </w:r>
    </w:p>
    <w:p w14:paraId="1CDE51EA" w14:textId="7B90AFF4" w:rsidR="007B2AE6" w:rsidRPr="00393E5D" w:rsidRDefault="007B2AE6" w:rsidP="003D1B09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b/>
          <w:bCs/>
        </w:rPr>
      </w:pPr>
      <w:r>
        <w:t xml:space="preserve">The application will ask the user to </w:t>
      </w:r>
      <w:r w:rsidRPr="00393E5D">
        <w:rPr>
          <w:b/>
          <w:bCs/>
        </w:rPr>
        <w:t>input</w:t>
      </w:r>
      <w:r>
        <w:t xml:space="preserve"> the </w:t>
      </w:r>
      <w:r w:rsidRPr="00393E5D">
        <w:rPr>
          <w:b/>
          <w:bCs/>
        </w:rPr>
        <w:t>aircraft</w:t>
      </w:r>
      <w:r>
        <w:t xml:space="preserve"> </w:t>
      </w:r>
      <w:r w:rsidRPr="00393E5D">
        <w:rPr>
          <w:b/>
          <w:bCs/>
        </w:rPr>
        <w:t>name</w:t>
      </w:r>
      <w:r>
        <w:t xml:space="preserve">. Validate the length of </w:t>
      </w:r>
      <w:r w:rsidR="00FB0305">
        <w:t xml:space="preserve">the </w:t>
      </w:r>
      <w:r>
        <w:t xml:space="preserve">aircraft name must be </w:t>
      </w:r>
      <w:r w:rsidRPr="00393E5D">
        <w:rPr>
          <w:b/>
          <w:bCs/>
        </w:rPr>
        <w:t>between 5 and 25 characters.</w:t>
      </w:r>
    </w:p>
    <w:p w14:paraId="17F931A3" w14:textId="6C64D07D" w:rsidR="007B2AE6" w:rsidRDefault="007B2AE6" w:rsidP="003D1B09">
      <w:pPr>
        <w:pStyle w:val="ListParagraph"/>
        <w:numPr>
          <w:ilvl w:val="0"/>
          <w:numId w:val="10"/>
        </w:numPr>
        <w:spacing w:line="360" w:lineRule="auto"/>
        <w:ind w:left="851" w:hanging="284"/>
      </w:pPr>
      <w:r>
        <w:t xml:space="preserve">The application will ask the user to </w:t>
      </w:r>
      <w:r w:rsidRPr="00393E5D">
        <w:rPr>
          <w:b/>
          <w:bCs/>
        </w:rPr>
        <w:t>input</w:t>
      </w:r>
      <w:r>
        <w:t xml:space="preserve"> the </w:t>
      </w:r>
      <w:r w:rsidRPr="00393E5D">
        <w:rPr>
          <w:b/>
          <w:bCs/>
        </w:rPr>
        <w:t>aircraft</w:t>
      </w:r>
      <w:r>
        <w:t xml:space="preserve"> </w:t>
      </w:r>
      <w:r w:rsidRPr="00393E5D">
        <w:rPr>
          <w:b/>
          <w:bCs/>
        </w:rPr>
        <w:t>material</w:t>
      </w:r>
      <w:r>
        <w:t xml:space="preserve">. Validate the aircraft material </w:t>
      </w:r>
      <w:r w:rsidRPr="00393E5D">
        <w:rPr>
          <w:b/>
          <w:bCs/>
        </w:rPr>
        <w:t>(case sensitive)</w:t>
      </w:r>
      <w:r>
        <w:t xml:space="preserve"> must be </w:t>
      </w:r>
      <w:r w:rsidRPr="00393E5D">
        <w:rPr>
          <w:b/>
          <w:bCs/>
        </w:rPr>
        <w:t>between “Titanium”, “Aluminum”, or “Graphite”.</w:t>
      </w:r>
    </w:p>
    <w:p w14:paraId="4DF1F376" w14:textId="269AEE5C" w:rsidR="007B2AE6" w:rsidRPr="00393E5D" w:rsidRDefault="007B2AE6" w:rsidP="003D1B09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b/>
          <w:bCs/>
        </w:rPr>
      </w:pPr>
      <w:r>
        <w:t xml:space="preserve">The application will ask the user to </w:t>
      </w:r>
      <w:r w:rsidRPr="00393E5D">
        <w:rPr>
          <w:b/>
          <w:bCs/>
        </w:rPr>
        <w:t>input</w:t>
      </w:r>
      <w:r>
        <w:t xml:space="preserve"> the </w:t>
      </w:r>
      <w:r w:rsidRPr="00393E5D">
        <w:rPr>
          <w:b/>
          <w:bCs/>
        </w:rPr>
        <w:t>aircraft</w:t>
      </w:r>
      <w:r>
        <w:t xml:space="preserve"> </w:t>
      </w:r>
      <w:r w:rsidRPr="00393E5D">
        <w:rPr>
          <w:b/>
          <w:bCs/>
        </w:rPr>
        <w:t>color</w:t>
      </w:r>
      <w:r>
        <w:t xml:space="preserve">. Validate the aircraft </w:t>
      </w:r>
      <w:proofErr w:type="gramStart"/>
      <w:r>
        <w:t xml:space="preserve">color  </w:t>
      </w:r>
      <w:r w:rsidRPr="00393E5D">
        <w:rPr>
          <w:b/>
          <w:bCs/>
        </w:rPr>
        <w:t>(</w:t>
      </w:r>
      <w:proofErr w:type="gramEnd"/>
      <w:r w:rsidRPr="00393E5D">
        <w:rPr>
          <w:b/>
          <w:bCs/>
        </w:rPr>
        <w:t>case sensitive)</w:t>
      </w:r>
      <w:r>
        <w:t xml:space="preserve"> must be </w:t>
      </w:r>
      <w:r w:rsidRPr="00393E5D">
        <w:rPr>
          <w:b/>
          <w:bCs/>
        </w:rPr>
        <w:t>between “Black”, “Blue” or “White”.</w:t>
      </w:r>
    </w:p>
    <w:p w14:paraId="5615C703" w14:textId="462FEFAB" w:rsidR="007B2AE6" w:rsidRPr="00393E5D" w:rsidRDefault="007B2AE6" w:rsidP="003D1B09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b/>
          <w:bCs/>
        </w:rPr>
      </w:pPr>
      <w:r>
        <w:t xml:space="preserve">The application will ask the user to </w:t>
      </w:r>
      <w:r w:rsidRPr="00393E5D">
        <w:rPr>
          <w:b/>
          <w:bCs/>
        </w:rPr>
        <w:t>input</w:t>
      </w:r>
      <w:r>
        <w:t xml:space="preserve"> the </w:t>
      </w:r>
      <w:r w:rsidRPr="00393E5D">
        <w:rPr>
          <w:b/>
          <w:bCs/>
        </w:rPr>
        <w:t>fuel</w:t>
      </w:r>
      <w:r>
        <w:t xml:space="preserve"> </w:t>
      </w:r>
      <w:r w:rsidRPr="00393E5D">
        <w:rPr>
          <w:b/>
          <w:bCs/>
        </w:rPr>
        <w:t>type</w:t>
      </w:r>
      <w:r>
        <w:t xml:space="preserve">. Validate the fuel type </w:t>
      </w:r>
      <w:r w:rsidRPr="00393E5D">
        <w:rPr>
          <w:b/>
          <w:bCs/>
        </w:rPr>
        <w:t>(case sensitive)</w:t>
      </w:r>
      <w:r>
        <w:t xml:space="preserve"> must be </w:t>
      </w:r>
      <w:r w:rsidRPr="00393E5D">
        <w:rPr>
          <w:b/>
          <w:bCs/>
        </w:rPr>
        <w:t>between “Biofuel”, “Jet Fuel” or “Avgas”.</w:t>
      </w:r>
    </w:p>
    <w:p w14:paraId="1C80B36E" w14:textId="2FBD0A00" w:rsidR="007B2AE6" w:rsidRPr="00393E5D" w:rsidRDefault="007B2AE6" w:rsidP="003D1B09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b/>
          <w:bCs/>
        </w:rPr>
      </w:pPr>
      <w:r>
        <w:t xml:space="preserve">The application will ask the user to </w:t>
      </w:r>
      <w:r w:rsidRPr="00393E5D">
        <w:rPr>
          <w:b/>
          <w:bCs/>
        </w:rPr>
        <w:t>input</w:t>
      </w:r>
      <w:r>
        <w:t xml:space="preserve"> the </w:t>
      </w:r>
      <w:r w:rsidRPr="00393E5D">
        <w:rPr>
          <w:b/>
          <w:bCs/>
        </w:rPr>
        <w:t>aircraft</w:t>
      </w:r>
      <w:r>
        <w:t xml:space="preserve"> </w:t>
      </w:r>
      <w:r w:rsidRPr="00393E5D">
        <w:rPr>
          <w:b/>
          <w:bCs/>
        </w:rPr>
        <w:t>price</w:t>
      </w:r>
      <w:r>
        <w:t xml:space="preserve">. Validate the aircraft price must be </w:t>
      </w:r>
      <w:r w:rsidRPr="00393E5D">
        <w:rPr>
          <w:b/>
          <w:bCs/>
        </w:rPr>
        <w:t>numeric</w:t>
      </w:r>
      <w:r>
        <w:t xml:space="preserve"> and </w:t>
      </w:r>
      <w:r w:rsidRPr="00393E5D">
        <w:rPr>
          <w:b/>
          <w:bCs/>
        </w:rPr>
        <w:t>between 100000 and 1000000.</w:t>
      </w:r>
    </w:p>
    <w:p w14:paraId="0C9C6982" w14:textId="0405B03D" w:rsidR="007B2AE6" w:rsidRPr="00FF0BE3" w:rsidRDefault="007B2AE6" w:rsidP="003D1B09">
      <w:pPr>
        <w:pStyle w:val="ListParagraph"/>
        <w:numPr>
          <w:ilvl w:val="0"/>
          <w:numId w:val="10"/>
        </w:numPr>
        <w:spacing w:line="360" w:lineRule="auto"/>
        <w:ind w:left="851" w:hanging="284"/>
      </w:pPr>
      <w:r w:rsidRPr="00F7318C">
        <w:t xml:space="preserve">After that, the application will </w:t>
      </w:r>
      <w:r>
        <w:rPr>
          <w:b/>
          <w:bCs/>
        </w:rPr>
        <w:t xml:space="preserve">update </w:t>
      </w:r>
      <w:r>
        <w:t xml:space="preserve">the </w:t>
      </w:r>
      <w:r w:rsidRPr="008A0F46">
        <w:rPr>
          <w:b/>
          <w:bCs/>
        </w:rPr>
        <w:t>data</w:t>
      </w:r>
      <w:r w:rsidRPr="00F7318C">
        <w:t xml:space="preserve"> </w:t>
      </w:r>
      <w:r>
        <w:t xml:space="preserve">based on the </w:t>
      </w:r>
      <w:r w:rsidRPr="00BA34BD">
        <w:rPr>
          <w:b/>
          <w:bCs/>
        </w:rPr>
        <w:t>inputted index</w:t>
      </w:r>
      <w:r>
        <w:t xml:space="preserve"> </w:t>
      </w:r>
      <w:r w:rsidRPr="00F7318C">
        <w:t xml:space="preserve">into the </w:t>
      </w:r>
      <w:r>
        <w:rPr>
          <w:b/>
          <w:bCs/>
        </w:rPr>
        <w:t>helicopter</w:t>
      </w:r>
      <w:r w:rsidRPr="008A0F46">
        <w:rPr>
          <w:b/>
          <w:bCs/>
        </w:rPr>
        <w:t xml:space="preserve"> fact</w:t>
      </w:r>
      <w:r>
        <w:rPr>
          <w:b/>
          <w:bCs/>
        </w:rPr>
        <w:t>s.</w:t>
      </w:r>
    </w:p>
    <w:p w14:paraId="7564D8C3" w14:textId="77777777" w:rsidR="00055D9F" w:rsidRDefault="00FF0BE3" w:rsidP="00055D9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5F0757" wp14:editId="6D4E51FD">
            <wp:extent cx="6480000" cy="2610245"/>
            <wp:effectExtent l="19050" t="19050" r="16510" b="1905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-13368"/>
                    <a:stretch/>
                  </pic:blipFill>
                  <pic:spPr bwMode="auto">
                    <a:xfrm>
                      <a:off x="0" y="0"/>
                      <a:ext cx="6480000" cy="26102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33E99" w14:textId="2DA3F07D" w:rsidR="00FF0BE3" w:rsidRPr="00055D9F" w:rsidRDefault="00055D9F" w:rsidP="00055D9F">
      <w:pPr>
        <w:pStyle w:val="Caption"/>
        <w:rPr>
          <w:i/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>
        <w:rPr>
          <w:iCs w:val="0"/>
          <w:noProof/>
        </w:rPr>
        <w:t>10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Update Helicopter Facts</w:t>
      </w:r>
    </w:p>
    <w:p w14:paraId="679319B1" w14:textId="2E9CBA6D" w:rsidR="00A41001" w:rsidRPr="00D105DA" w:rsidRDefault="00A41001" w:rsidP="000B3576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417CA5">
        <w:t xml:space="preserve">Then, the application will go </w:t>
      </w:r>
      <w:r w:rsidRPr="000C5DFB">
        <w:rPr>
          <w:b/>
          <w:bCs/>
        </w:rPr>
        <w:t>back</w:t>
      </w:r>
      <w:r w:rsidRPr="00417CA5">
        <w:t xml:space="preserve"> to the </w:t>
      </w:r>
      <w:r w:rsidRPr="000C5DFB">
        <w:rPr>
          <w:b/>
          <w:bCs/>
        </w:rPr>
        <w:t>main menu</w:t>
      </w:r>
      <w:r>
        <w:rPr>
          <w:b/>
          <w:bCs/>
        </w:rPr>
        <w:t>.</w:t>
      </w:r>
    </w:p>
    <w:p w14:paraId="4DA8AD95" w14:textId="77777777" w:rsidR="00D105DA" w:rsidRPr="00A32343" w:rsidRDefault="00D105DA" w:rsidP="00D105DA">
      <w:pPr>
        <w:pStyle w:val="ListParagraph"/>
        <w:spacing w:line="360" w:lineRule="auto"/>
        <w:ind w:left="1080"/>
      </w:pPr>
    </w:p>
    <w:p w14:paraId="780ED69B" w14:textId="3380296D" w:rsidR="001E2A96" w:rsidRDefault="001E2A96" w:rsidP="000B357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If t</w:t>
      </w:r>
      <w:r w:rsidRPr="001E2A96">
        <w:t xml:space="preserve">he user chooses the menu </w:t>
      </w:r>
      <w:r>
        <w:t>4</w:t>
      </w:r>
      <w:r w:rsidRPr="001E2A96">
        <w:t xml:space="preserve"> “</w:t>
      </w:r>
      <w:r w:rsidRPr="00C029C5">
        <w:rPr>
          <w:b/>
          <w:bCs/>
        </w:rPr>
        <w:t>Delete Aircraft</w:t>
      </w:r>
      <w:r w:rsidRPr="001E2A96">
        <w:t>”, then:</w:t>
      </w:r>
    </w:p>
    <w:p w14:paraId="56C1FE7B" w14:textId="78BB2989" w:rsidR="00D3382D" w:rsidRDefault="00DD59D8" w:rsidP="006763AE">
      <w:pPr>
        <w:pStyle w:val="ListParagraph"/>
        <w:numPr>
          <w:ilvl w:val="0"/>
          <w:numId w:val="5"/>
        </w:numPr>
        <w:spacing w:line="360" w:lineRule="auto"/>
        <w:ind w:left="567" w:hanging="273"/>
      </w:pPr>
      <w:r w:rsidRPr="0066121B">
        <w:t xml:space="preserve">The application will show the </w:t>
      </w:r>
      <w:r>
        <w:rPr>
          <w:b/>
          <w:bCs/>
        </w:rPr>
        <w:t>type of aircraft</w:t>
      </w:r>
      <w:r w:rsidRPr="0066121B">
        <w:rPr>
          <w:b/>
          <w:bCs/>
        </w:rPr>
        <w:t xml:space="preserve"> to be </w:t>
      </w:r>
      <w:r w:rsidR="00986C89">
        <w:rPr>
          <w:b/>
          <w:bCs/>
        </w:rPr>
        <w:t>deleted</w:t>
      </w:r>
      <w:r w:rsidRPr="0066121B">
        <w:t xml:space="preserve"> and ask the user to </w:t>
      </w:r>
      <w:r w:rsidRPr="0066121B">
        <w:rPr>
          <w:b/>
          <w:bCs/>
        </w:rPr>
        <w:t>input the choice</w:t>
      </w:r>
      <w:r w:rsidRPr="0066121B">
        <w:t xml:space="preserve">. Validate the choice must be </w:t>
      </w:r>
      <w:r w:rsidRPr="0066121B">
        <w:rPr>
          <w:b/>
          <w:bCs/>
        </w:rPr>
        <w:t>numeric</w:t>
      </w:r>
      <w:r w:rsidRPr="0066121B">
        <w:t xml:space="preserve"> and </w:t>
      </w:r>
      <w:r w:rsidRPr="0066121B">
        <w:rPr>
          <w:b/>
          <w:bCs/>
        </w:rPr>
        <w:t>between 1 and 2.</w:t>
      </w:r>
      <w:r w:rsidRPr="0066121B">
        <w:t xml:space="preserve"> Input </w:t>
      </w:r>
      <w:r w:rsidRPr="0066121B">
        <w:rPr>
          <w:b/>
          <w:bCs/>
        </w:rPr>
        <w:t>0</w:t>
      </w:r>
      <w:r w:rsidRPr="0066121B">
        <w:t xml:space="preserve"> to </w:t>
      </w:r>
      <w:r w:rsidRPr="0066121B">
        <w:rPr>
          <w:b/>
          <w:bCs/>
        </w:rPr>
        <w:t xml:space="preserve">back to </w:t>
      </w:r>
      <w:r w:rsidR="00FB0305">
        <w:rPr>
          <w:b/>
          <w:bCs/>
        </w:rPr>
        <w:t xml:space="preserve">the </w:t>
      </w:r>
      <w:r w:rsidRPr="0066121B">
        <w:rPr>
          <w:b/>
          <w:bCs/>
        </w:rPr>
        <w:t>main menu</w:t>
      </w:r>
      <w:r w:rsidR="00D3382D" w:rsidRPr="00D3382D">
        <w:t>.</w:t>
      </w:r>
    </w:p>
    <w:p w14:paraId="28F0799E" w14:textId="77777777" w:rsidR="00055D9F" w:rsidRDefault="005D3A42" w:rsidP="00055D9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BE317C" wp14:editId="59EC315D">
            <wp:extent cx="6480000" cy="763517"/>
            <wp:effectExtent l="19050" t="19050" r="16510" b="17780"/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-12971"/>
                    <a:stretch/>
                  </pic:blipFill>
                  <pic:spPr bwMode="auto">
                    <a:xfrm>
                      <a:off x="0" y="0"/>
                      <a:ext cx="6480000" cy="7635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9A25B" w14:textId="498E9F79" w:rsidR="00FF0BE3" w:rsidRPr="00055D9F" w:rsidRDefault="00055D9F" w:rsidP="00055D9F">
      <w:pPr>
        <w:pStyle w:val="Caption"/>
        <w:rPr>
          <w:i/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>
        <w:rPr>
          <w:iCs w:val="0"/>
          <w:noProof/>
        </w:rPr>
        <w:t>11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Delete Aircraft Menu</w:t>
      </w:r>
    </w:p>
    <w:p w14:paraId="746A506E" w14:textId="3F357451" w:rsidR="00D3382D" w:rsidRDefault="007D7A2F" w:rsidP="006763AE">
      <w:pPr>
        <w:pStyle w:val="ListParagraph"/>
        <w:numPr>
          <w:ilvl w:val="0"/>
          <w:numId w:val="5"/>
        </w:numPr>
        <w:spacing w:line="360" w:lineRule="auto"/>
        <w:ind w:left="567" w:hanging="273"/>
      </w:pPr>
      <w:r w:rsidRPr="0066121B">
        <w:t xml:space="preserve">If the user chooses the </w:t>
      </w:r>
      <w:r w:rsidRPr="0066121B">
        <w:rPr>
          <w:b/>
          <w:bCs/>
        </w:rPr>
        <w:t>submenu 1 (“Airplane”)</w:t>
      </w:r>
      <w:r>
        <w:t>, then:</w:t>
      </w:r>
    </w:p>
    <w:p w14:paraId="3801496D" w14:textId="00BC1189" w:rsidR="007D7A2F" w:rsidRDefault="007D7A2F" w:rsidP="006763AE">
      <w:pPr>
        <w:pStyle w:val="ListParagraph"/>
        <w:numPr>
          <w:ilvl w:val="0"/>
          <w:numId w:val="6"/>
        </w:numPr>
        <w:spacing w:line="360" w:lineRule="auto"/>
        <w:ind w:left="851" w:hanging="284"/>
      </w:pPr>
      <w:r>
        <w:t xml:space="preserve">The application will </w:t>
      </w:r>
      <w:r w:rsidRPr="00FD2AB4">
        <w:rPr>
          <w:b/>
          <w:bCs/>
        </w:rPr>
        <w:t>show</w:t>
      </w:r>
      <w:r>
        <w:t xml:space="preserve"> all </w:t>
      </w:r>
      <w:r w:rsidR="00FD2AB4" w:rsidRPr="00FD2AB4">
        <w:rPr>
          <w:b/>
          <w:bCs/>
        </w:rPr>
        <w:t>airplane</w:t>
      </w:r>
      <w:r>
        <w:t xml:space="preserve"> </w:t>
      </w:r>
      <w:r w:rsidRPr="00FD2AB4">
        <w:rPr>
          <w:b/>
          <w:bCs/>
        </w:rPr>
        <w:t>facts</w:t>
      </w:r>
      <w:r>
        <w:t xml:space="preserve"> and </w:t>
      </w:r>
      <w:r w:rsidRPr="00FD2AB4">
        <w:t>ask</w:t>
      </w:r>
      <w:r>
        <w:t xml:space="preserve"> the user to </w:t>
      </w:r>
      <w:r w:rsidRPr="00FD2AB4">
        <w:rPr>
          <w:b/>
          <w:bCs/>
        </w:rPr>
        <w:t>input</w:t>
      </w:r>
      <w:r>
        <w:t xml:space="preserve"> the </w:t>
      </w:r>
      <w:r w:rsidR="00FD2AB4">
        <w:rPr>
          <w:b/>
          <w:bCs/>
        </w:rPr>
        <w:t>index</w:t>
      </w:r>
      <w:r>
        <w:t xml:space="preserve"> of </w:t>
      </w:r>
      <w:r w:rsidR="00FB0305">
        <w:t xml:space="preserve">the </w:t>
      </w:r>
      <w:r>
        <w:t xml:space="preserve">item to be </w:t>
      </w:r>
      <w:r w:rsidRPr="00670461">
        <w:rPr>
          <w:b/>
          <w:bCs/>
        </w:rPr>
        <w:t>deleted</w:t>
      </w:r>
      <w:r>
        <w:t xml:space="preserve">. Validate the </w:t>
      </w:r>
      <w:r w:rsidRPr="00FD2AB4">
        <w:rPr>
          <w:b/>
          <w:bCs/>
        </w:rPr>
        <w:t>input</w:t>
      </w:r>
      <w:r>
        <w:t xml:space="preserve"> must be </w:t>
      </w:r>
      <w:r w:rsidRPr="00FD2AB4">
        <w:rPr>
          <w:b/>
          <w:bCs/>
        </w:rPr>
        <w:t>numeric</w:t>
      </w:r>
      <w:r>
        <w:t xml:space="preserve"> and </w:t>
      </w:r>
      <w:r w:rsidRPr="00FD2AB4">
        <w:rPr>
          <w:b/>
          <w:bCs/>
        </w:rPr>
        <w:t>between 1</w:t>
      </w:r>
      <w:r>
        <w:t xml:space="preserve"> and the </w:t>
      </w:r>
      <w:r w:rsidRPr="00FD2AB4">
        <w:rPr>
          <w:b/>
          <w:bCs/>
        </w:rPr>
        <w:t>latest number of facts</w:t>
      </w:r>
      <w:r w:rsidR="00FD2AB4">
        <w:t>.</w:t>
      </w:r>
    </w:p>
    <w:p w14:paraId="26C5C338" w14:textId="49F95A88" w:rsidR="007D7A2F" w:rsidRDefault="007D7A2F" w:rsidP="006763AE">
      <w:pPr>
        <w:pStyle w:val="ListParagraph"/>
        <w:numPr>
          <w:ilvl w:val="0"/>
          <w:numId w:val="6"/>
        </w:numPr>
        <w:spacing w:line="360" w:lineRule="auto"/>
        <w:ind w:left="851" w:hanging="284"/>
      </w:pPr>
      <w:r>
        <w:t xml:space="preserve">Then, the application will </w:t>
      </w:r>
      <w:r w:rsidRPr="00FD2AB4">
        <w:rPr>
          <w:b/>
          <w:bCs/>
        </w:rPr>
        <w:t>delete</w:t>
      </w:r>
      <w:r>
        <w:t xml:space="preserve"> </w:t>
      </w:r>
      <w:r w:rsidRPr="00FD2AB4">
        <w:rPr>
          <w:b/>
          <w:bCs/>
        </w:rPr>
        <w:t>data</w:t>
      </w:r>
      <w:r>
        <w:t xml:space="preserve"> based on the </w:t>
      </w:r>
      <w:r w:rsidRPr="00FD2AB4">
        <w:rPr>
          <w:b/>
          <w:bCs/>
        </w:rPr>
        <w:t>inputted</w:t>
      </w:r>
      <w:r>
        <w:t xml:space="preserve"> </w:t>
      </w:r>
      <w:r w:rsidRPr="00FD2AB4">
        <w:rPr>
          <w:b/>
          <w:bCs/>
        </w:rPr>
        <w:t>item</w:t>
      </w:r>
      <w:r>
        <w:t xml:space="preserve"> </w:t>
      </w:r>
      <w:r w:rsidRPr="00FD2AB4">
        <w:rPr>
          <w:b/>
          <w:bCs/>
        </w:rPr>
        <w:t>number</w:t>
      </w:r>
      <w:r>
        <w:t xml:space="preserve"> to be deleted.</w:t>
      </w:r>
    </w:p>
    <w:p w14:paraId="10CEAC55" w14:textId="77777777" w:rsidR="00055D9F" w:rsidRDefault="00E61DC9" w:rsidP="00055D9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4587BEB" wp14:editId="298FE925">
            <wp:extent cx="6480000" cy="1723723"/>
            <wp:effectExtent l="19050" t="19050" r="16510" b="1016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" r="-12842"/>
                    <a:stretch/>
                  </pic:blipFill>
                  <pic:spPr bwMode="auto">
                    <a:xfrm>
                      <a:off x="0" y="0"/>
                      <a:ext cx="6480000" cy="17237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04E59" w14:textId="411A5A6A" w:rsidR="00E61DC9" w:rsidRPr="00055D9F" w:rsidRDefault="00055D9F" w:rsidP="00055D9F">
      <w:pPr>
        <w:pStyle w:val="Caption"/>
        <w:rPr>
          <w:i/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>
        <w:rPr>
          <w:iCs w:val="0"/>
          <w:noProof/>
        </w:rPr>
        <w:t>12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Delete Airplane Facts</w:t>
      </w:r>
    </w:p>
    <w:p w14:paraId="5D1EDC83" w14:textId="7E130239" w:rsidR="007D7A2F" w:rsidRDefault="007D7A2F" w:rsidP="006763AE">
      <w:pPr>
        <w:pStyle w:val="ListParagraph"/>
        <w:numPr>
          <w:ilvl w:val="0"/>
          <w:numId w:val="5"/>
        </w:numPr>
        <w:spacing w:line="360" w:lineRule="auto"/>
        <w:ind w:left="567" w:hanging="273"/>
      </w:pPr>
      <w:r w:rsidRPr="0066121B">
        <w:t xml:space="preserve">If the user chooses the </w:t>
      </w:r>
      <w:r w:rsidRPr="0066121B">
        <w:rPr>
          <w:b/>
          <w:bCs/>
        </w:rPr>
        <w:t>submenu 2 (“Helicopter”)</w:t>
      </w:r>
      <w:r w:rsidRPr="0066121B">
        <w:t>, then</w:t>
      </w:r>
      <w:r w:rsidRPr="007D7A2F">
        <w:t>:</w:t>
      </w:r>
    </w:p>
    <w:p w14:paraId="6027A7B9" w14:textId="3A4942D0" w:rsidR="007D7A2F" w:rsidRPr="00FD2AB4" w:rsidRDefault="007D7A2F" w:rsidP="006763AE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b/>
          <w:bCs/>
        </w:rPr>
      </w:pPr>
      <w:r>
        <w:t xml:space="preserve">The application will </w:t>
      </w:r>
      <w:r w:rsidRPr="00FD2AB4">
        <w:rPr>
          <w:b/>
          <w:bCs/>
        </w:rPr>
        <w:t>show</w:t>
      </w:r>
      <w:r>
        <w:t xml:space="preserve"> all </w:t>
      </w:r>
      <w:r w:rsidR="00FD2AB4" w:rsidRPr="00FD2AB4">
        <w:rPr>
          <w:b/>
          <w:bCs/>
        </w:rPr>
        <w:t>helicopter</w:t>
      </w:r>
      <w:r>
        <w:t xml:space="preserve"> </w:t>
      </w:r>
      <w:r w:rsidRPr="00FD2AB4">
        <w:rPr>
          <w:b/>
          <w:bCs/>
        </w:rPr>
        <w:t>facts</w:t>
      </w:r>
      <w:r>
        <w:t xml:space="preserve"> and ask the user to </w:t>
      </w:r>
      <w:r w:rsidRPr="00FD2AB4">
        <w:rPr>
          <w:b/>
          <w:bCs/>
        </w:rPr>
        <w:t>input</w:t>
      </w:r>
      <w:r>
        <w:t xml:space="preserve"> the </w:t>
      </w:r>
      <w:r w:rsidR="00FD2AB4">
        <w:rPr>
          <w:b/>
          <w:bCs/>
        </w:rPr>
        <w:t>index</w:t>
      </w:r>
      <w:r>
        <w:t xml:space="preserve"> of </w:t>
      </w:r>
      <w:r w:rsidR="00FB0305">
        <w:t xml:space="preserve">the </w:t>
      </w:r>
      <w:r>
        <w:t xml:space="preserve">item to be </w:t>
      </w:r>
      <w:r w:rsidRPr="008F4D59">
        <w:rPr>
          <w:b/>
          <w:bCs/>
        </w:rPr>
        <w:t>deleted</w:t>
      </w:r>
      <w:r>
        <w:t xml:space="preserve">. Validate the </w:t>
      </w:r>
      <w:r w:rsidRPr="00FD2AB4">
        <w:rPr>
          <w:b/>
          <w:bCs/>
        </w:rPr>
        <w:t>input</w:t>
      </w:r>
      <w:r>
        <w:t xml:space="preserve"> must be </w:t>
      </w:r>
      <w:r w:rsidRPr="00FD2AB4">
        <w:rPr>
          <w:b/>
          <w:bCs/>
        </w:rPr>
        <w:t>numeric</w:t>
      </w:r>
      <w:r>
        <w:t xml:space="preserve"> and </w:t>
      </w:r>
      <w:r w:rsidRPr="00FD2AB4">
        <w:rPr>
          <w:b/>
          <w:bCs/>
        </w:rPr>
        <w:t>between</w:t>
      </w:r>
      <w:r>
        <w:t xml:space="preserve"> </w:t>
      </w:r>
      <w:r w:rsidRPr="00FD2AB4">
        <w:rPr>
          <w:b/>
          <w:bCs/>
        </w:rPr>
        <w:t>1</w:t>
      </w:r>
      <w:r>
        <w:t xml:space="preserve"> and the </w:t>
      </w:r>
      <w:r w:rsidRPr="00FD2AB4">
        <w:rPr>
          <w:b/>
          <w:bCs/>
        </w:rPr>
        <w:t>latest</w:t>
      </w:r>
      <w:r>
        <w:t xml:space="preserve"> </w:t>
      </w:r>
      <w:r w:rsidRPr="00FD2AB4">
        <w:rPr>
          <w:b/>
          <w:bCs/>
        </w:rPr>
        <w:t>number of facts</w:t>
      </w:r>
      <w:r w:rsidR="00FD2AB4">
        <w:rPr>
          <w:b/>
          <w:bCs/>
        </w:rPr>
        <w:t>.</w:t>
      </w:r>
    </w:p>
    <w:p w14:paraId="63746F96" w14:textId="2794F404" w:rsidR="007D7A2F" w:rsidRDefault="007D7A2F" w:rsidP="006763AE">
      <w:pPr>
        <w:pStyle w:val="ListParagraph"/>
        <w:numPr>
          <w:ilvl w:val="0"/>
          <w:numId w:val="7"/>
        </w:numPr>
        <w:spacing w:line="360" w:lineRule="auto"/>
        <w:ind w:left="851" w:hanging="284"/>
      </w:pPr>
      <w:r>
        <w:t xml:space="preserve">Then, the application will </w:t>
      </w:r>
      <w:r w:rsidRPr="00FD2AB4">
        <w:rPr>
          <w:b/>
          <w:bCs/>
        </w:rPr>
        <w:t>delete</w:t>
      </w:r>
      <w:r>
        <w:t xml:space="preserve"> </w:t>
      </w:r>
      <w:r w:rsidRPr="00FD2AB4">
        <w:rPr>
          <w:b/>
          <w:bCs/>
        </w:rPr>
        <w:t>data</w:t>
      </w:r>
      <w:r>
        <w:t xml:space="preserve"> </w:t>
      </w:r>
      <w:r w:rsidRPr="00FD2AB4">
        <w:t>based</w:t>
      </w:r>
      <w:r>
        <w:t xml:space="preserve"> on the </w:t>
      </w:r>
      <w:r w:rsidRPr="00FD2AB4">
        <w:rPr>
          <w:b/>
          <w:bCs/>
        </w:rPr>
        <w:t>inputted item number</w:t>
      </w:r>
      <w:r>
        <w:t xml:space="preserve"> to be deleted.</w:t>
      </w:r>
    </w:p>
    <w:p w14:paraId="2D26BBEB" w14:textId="77777777" w:rsidR="00055D9F" w:rsidRDefault="00E61DC9" w:rsidP="00055D9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F0A93B" wp14:editId="3E97CE9E">
            <wp:extent cx="6479540" cy="1914409"/>
            <wp:effectExtent l="19050" t="19050" r="16510" b="1016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" r="-13386"/>
                    <a:stretch/>
                  </pic:blipFill>
                  <pic:spPr bwMode="auto">
                    <a:xfrm>
                      <a:off x="0" y="0"/>
                      <a:ext cx="6479931" cy="1914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778FF" w14:textId="4AD44485" w:rsidR="002556A5" w:rsidRPr="00055D9F" w:rsidRDefault="00055D9F" w:rsidP="00055D9F">
      <w:pPr>
        <w:pStyle w:val="Caption"/>
        <w:rPr>
          <w:i/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>
        <w:rPr>
          <w:iCs w:val="0"/>
          <w:noProof/>
        </w:rPr>
        <w:t>13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Delete Helicopter Facts</w:t>
      </w:r>
    </w:p>
    <w:p w14:paraId="18A9492D" w14:textId="3A037E6D" w:rsidR="007D7A2F" w:rsidRDefault="007D7A2F" w:rsidP="006763AE">
      <w:pPr>
        <w:pStyle w:val="ListParagraph"/>
        <w:numPr>
          <w:ilvl w:val="0"/>
          <w:numId w:val="5"/>
        </w:numPr>
        <w:spacing w:line="360" w:lineRule="auto"/>
        <w:ind w:left="567" w:hanging="273"/>
      </w:pPr>
      <w:r w:rsidRPr="00417CA5">
        <w:t xml:space="preserve">Then, the application will go </w:t>
      </w:r>
      <w:r w:rsidRPr="000C5DFB">
        <w:rPr>
          <w:b/>
          <w:bCs/>
        </w:rPr>
        <w:t>back</w:t>
      </w:r>
      <w:r w:rsidRPr="00417CA5">
        <w:t xml:space="preserve"> to the </w:t>
      </w:r>
      <w:r w:rsidRPr="000C5DFB">
        <w:rPr>
          <w:b/>
          <w:bCs/>
        </w:rPr>
        <w:t>main menu</w:t>
      </w:r>
      <w:r>
        <w:t>.</w:t>
      </w:r>
    </w:p>
    <w:p w14:paraId="3315FF1B" w14:textId="77777777" w:rsidR="001A392E" w:rsidRPr="00A32343" w:rsidRDefault="001A392E" w:rsidP="001A392E">
      <w:pPr>
        <w:pStyle w:val="ListParagraph"/>
        <w:spacing w:line="360" w:lineRule="auto"/>
        <w:ind w:left="1080"/>
      </w:pPr>
    </w:p>
    <w:p w14:paraId="6C4BF9DB" w14:textId="6DE86AAC" w:rsidR="001E2A96" w:rsidRDefault="001E2A96" w:rsidP="000B357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If t</w:t>
      </w:r>
      <w:r w:rsidRPr="001E2A96">
        <w:t xml:space="preserve">he user chooses the menu </w:t>
      </w:r>
      <w:r>
        <w:t>5</w:t>
      </w:r>
      <w:r w:rsidRPr="001E2A96">
        <w:t xml:space="preserve"> “</w:t>
      </w:r>
      <w:r>
        <w:rPr>
          <w:b/>
          <w:bCs/>
        </w:rPr>
        <w:t>Search Match</w:t>
      </w:r>
      <w:r w:rsidRPr="001E2A96">
        <w:t>”, then:</w:t>
      </w:r>
    </w:p>
    <w:p w14:paraId="08514DB6" w14:textId="016A405E" w:rsidR="001A392E" w:rsidRDefault="008657CD" w:rsidP="00CD0F93">
      <w:pPr>
        <w:pStyle w:val="ListParagraph"/>
        <w:numPr>
          <w:ilvl w:val="0"/>
          <w:numId w:val="11"/>
        </w:numPr>
        <w:spacing w:line="360" w:lineRule="auto"/>
        <w:ind w:left="567" w:hanging="284"/>
      </w:pPr>
      <w:r w:rsidRPr="008657CD">
        <w:t xml:space="preserve">The application will ask the user to </w:t>
      </w:r>
      <w:r w:rsidRPr="00EC7464">
        <w:rPr>
          <w:b/>
          <w:bCs/>
        </w:rPr>
        <w:t>input</w:t>
      </w:r>
      <w:r w:rsidRPr="008657CD">
        <w:t xml:space="preserve"> </w:t>
      </w:r>
      <w:r w:rsidR="00EC7464" w:rsidRPr="00EC7464">
        <w:rPr>
          <w:b/>
          <w:bCs/>
        </w:rPr>
        <w:t>username</w:t>
      </w:r>
      <w:r w:rsidR="00FB0305">
        <w:rPr>
          <w:b/>
          <w:bCs/>
        </w:rPr>
        <w:t>s</w:t>
      </w:r>
      <w:r w:rsidRPr="008657CD">
        <w:t xml:space="preserve">. Validate </w:t>
      </w:r>
      <w:r w:rsidR="007C4469">
        <w:t xml:space="preserve">the </w:t>
      </w:r>
      <w:r w:rsidR="007C4469" w:rsidRPr="007C4469">
        <w:rPr>
          <w:b/>
          <w:bCs/>
        </w:rPr>
        <w:t>length</w:t>
      </w:r>
      <w:r w:rsidR="007C4469">
        <w:t xml:space="preserve"> of </w:t>
      </w:r>
      <w:r w:rsidR="00FB0305">
        <w:t xml:space="preserve">the </w:t>
      </w:r>
      <w:r w:rsidR="007C4469">
        <w:t xml:space="preserve">aircraft name must be </w:t>
      </w:r>
      <w:r w:rsidR="007C4469" w:rsidRPr="00393E5D">
        <w:rPr>
          <w:b/>
          <w:bCs/>
        </w:rPr>
        <w:t xml:space="preserve">between </w:t>
      </w:r>
      <w:r w:rsidR="007C4469">
        <w:rPr>
          <w:b/>
          <w:bCs/>
        </w:rPr>
        <w:t>3</w:t>
      </w:r>
      <w:r w:rsidR="007C4469" w:rsidRPr="00393E5D">
        <w:rPr>
          <w:b/>
          <w:bCs/>
        </w:rPr>
        <w:t xml:space="preserve"> and </w:t>
      </w:r>
      <w:r w:rsidR="007C4469">
        <w:rPr>
          <w:b/>
          <w:bCs/>
        </w:rPr>
        <w:t>20</w:t>
      </w:r>
      <w:r w:rsidR="007C4469" w:rsidRPr="00393E5D">
        <w:rPr>
          <w:b/>
          <w:bCs/>
        </w:rPr>
        <w:t xml:space="preserve"> characters</w:t>
      </w:r>
      <w:r w:rsidRPr="008657CD">
        <w:t>.</w:t>
      </w:r>
    </w:p>
    <w:p w14:paraId="4932EC49" w14:textId="024AE85A" w:rsidR="008657CD" w:rsidRPr="006B4079" w:rsidRDefault="00886A57" w:rsidP="00CD0F93">
      <w:pPr>
        <w:pStyle w:val="ListParagraph"/>
        <w:numPr>
          <w:ilvl w:val="0"/>
          <w:numId w:val="11"/>
        </w:numPr>
        <w:spacing w:line="360" w:lineRule="auto"/>
        <w:ind w:left="567" w:hanging="284"/>
      </w:pPr>
      <w:r>
        <w:t xml:space="preserve">The application will ask the user to </w:t>
      </w:r>
      <w:r w:rsidRPr="00393E5D">
        <w:rPr>
          <w:b/>
          <w:bCs/>
        </w:rPr>
        <w:t>input</w:t>
      </w:r>
      <w:r>
        <w:t xml:space="preserve"> the </w:t>
      </w:r>
      <w:r w:rsidR="00F146B9">
        <w:rPr>
          <w:b/>
          <w:bCs/>
        </w:rPr>
        <w:t>demanded aircraft</w:t>
      </w:r>
      <w:r>
        <w:t xml:space="preserve">. </w:t>
      </w:r>
      <w:r w:rsidR="005D2E87">
        <w:t xml:space="preserve">Validate the demanded aircraft </w:t>
      </w:r>
      <w:r w:rsidR="005D2E87" w:rsidRPr="00393E5D">
        <w:rPr>
          <w:b/>
          <w:bCs/>
        </w:rPr>
        <w:t>(case sensitive)</w:t>
      </w:r>
      <w:r w:rsidR="005D2E87">
        <w:t xml:space="preserve"> must be </w:t>
      </w:r>
      <w:r w:rsidR="005D2E87" w:rsidRPr="00393E5D">
        <w:rPr>
          <w:b/>
          <w:bCs/>
        </w:rPr>
        <w:t>between “</w:t>
      </w:r>
      <w:r w:rsidR="005D2E87">
        <w:rPr>
          <w:b/>
          <w:bCs/>
        </w:rPr>
        <w:t>Airplane</w:t>
      </w:r>
      <w:r w:rsidR="005D2E87" w:rsidRPr="00393E5D">
        <w:rPr>
          <w:b/>
          <w:bCs/>
        </w:rPr>
        <w:t>” or “</w:t>
      </w:r>
      <w:r w:rsidR="005D2E87">
        <w:rPr>
          <w:b/>
          <w:bCs/>
        </w:rPr>
        <w:t>Helicopter</w:t>
      </w:r>
      <w:r w:rsidR="005D2E87" w:rsidRPr="00393E5D">
        <w:rPr>
          <w:b/>
          <w:bCs/>
        </w:rPr>
        <w:t>”.</w:t>
      </w:r>
    </w:p>
    <w:p w14:paraId="64608845" w14:textId="58F4C134" w:rsidR="005B3D59" w:rsidRPr="005B3D59" w:rsidRDefault="006B4079" w:rsidP="00CD0F93">
      <w:pPr>
        <w:pStyle w:val="ListParagraph"/>
        <w:numPr>
          <w:ilvl w:val="0"/>
          <w:numId w:val="11"/>
        </w:numPr>
        <w:spacing w:line="360" w:lineRule="auto"/>
        <w:ind w:left="567" w:hanging="284"/>
      </w:pPr>
      <w:r>
        <w:t xml:space="preserve">The application will ask the user to </w:t>
      </w:r>
      <w:r w:rsidRPr="00393E5D">
        <w:rPr>
          <w:b/>
          <w:bCs/>
        </w:rPr>
        <w:t>input</w:t>
      </w:r>
      <w:r>
        <w:t xml:space="preserve"> the </w:t>
      </w:r>
      <w:r>
        <w:rPr>
          <w:b/>
          <w:bCs/>
        </w:rPr>
        <w:t>demanded material type</w:t>
      </w:r>
      <w:r>
        <w:t xml:space="preserve">. Validate the demanded material type </w:t>
      </w:r>
      <w:r w:rsidRPr="00393E5D">
        <w:rPr>
          <w:b/>
          <w:bCs/>
        </w:rPr>
        <w:t>(case sensitive)</w:t>
      </w:r>
      <w:r>
        <w:t xml:space="preserve"> must be </w:t>
      </w:r>
      <w:r w:rsidRPr="00393E5D">
        <w:rPr>
          <w:b/>
          <w:bCs/>
        </w:rPr>
        <w:t>between “</w:t>
      </w:r>
      <w:r>
        <w:rPr>
          <w:b/>
          <w:bCs/>
        </w:rPr>
        <w:t>Titanium</w:t>
      </w:r>
      <w:r w:rsidRPr="00393E5D">
        <w:rPr>
          <w:b/>
          <w:bCs/>
        </w:rPr>
        <w:t>”</w:t>
      </w:r>
      <w:r>
        <w:rPr>
          <w:b/>
          <w:bCs/>
        </w:rPr>
        <w:t>, “Aluminum”</w:t>
      </w:r>
      <w:r w:rsidRPr="00393E5D">
        <w:rPr>
          <w:b/>
          <w:bCs/>
        </w:rPr>
        <w:t xml:space="preserve"> or “</w:t>
      </w:r>
      <w:r>
        <w:rPr>
          <w:b/>
          <w:bCs/>
        </w:rPr>
        <w:t>Graphite</w:t>
      </w:r>
      <w:r w:rsidRPr="00393E5D">
        <w:rPr>
          <w:b/>
          <w:bCs/>
        </w:rPr>
        <w:t>”</w:t>
      </w:r>
      <w:r>
        <w:rPr>
          <w:b/>
          <w:bCs/>
        </w:rPr>
        <w:t>.</w:t>
      </w:r>
    </w:p>
    <w:p w14:paraId="256898A9" w14:textId="24EB2924" w:rsidR="005B3D59" w:rsidRDefault="005B3D59" w:rsidP="00CD0F93">
      <w:pPr>
        <w:pStyle w:val="ListParagraph"/>
        <w:numPr>
          <w:ilvl w:val="0"/>
          <w:numId w:val="11"/>
        </w:numPr>
        <w:spacing w:line="360" w:lineRule="auto"/>
        <w:ind w:left="567" w:hanging="284"/>
      </w:pPr>
      <w:r>
        <w:t>If the demanded aircraft is “</w:t>
      </w:r>
      <w:r w:rsidRPr="005B3D59">
        <w:rPr>
          <w:b/>
          <w:bCs/>
        </w:rPr>
        <w:t>Airplane</w:t>
      </w:r>
      <w:r>
        <w:t>”, then:</w:t>
      </w:r>
    </w:p>
    <w:p w14:paraId="15C7AC97" w14:textId="04E15F71" w:rsidR="005B3D59" w:rsidRPr="00934916" w:rsidRDefault="005B3D59" w:rsidP="00CD0F93">
      <w:pPr>
        <w:pStyle w:val="ListParagraph"/>
        <w:numPr>
          <w:ilvl w:val="1"/>
          <w:numId w:val="11"/>
        </w:numPr>
        <w:spacing w:line="360" w:lineRule="auto"/>
        <w:ind w:left="851" w:hanging="284"/>
      </w:pPr>
      <w:r>
        <w:t xml:space="preserve">The application will ask the user to </w:t>
      </w:r>
      <w:r w:rsidRPr="005B3D59">
        <w:rPr>
          <w:b/>
          <w:bCs/>
        </w:rPr>
        <w:t>input</w:t>
      </w:r>
      <w:r>
        <w:t xml:space="preserve"> the </w:t>
      </w:r>
      <w:r w:rsidRPr="005B3D59">
        <w:rPr>
          <w:b/>
          <w:bCs/>
        </w:rPr>
        <w:t>demanded engine type</w:t>
      </w:r>
      <w:r>
        <w:t xml:space="preserve">. Validate the demanded material type </w:t>
      </w:r>
      <w:r w:rsidRPr="005B3D59">
        <w:rPr>
          <w:b/>
          <w:bCs/>
        </w:rPr>
        <w:t>(case sensitive)</w:t>
      </w:r>
      <w:r>
        <w:t xml:space="preserve"> must be </w:t>
      </w:r>
      <w:r w:rsidRPr="005B3D59">
        <w:rPr>
          <w:b/>
          <w:bCs/>
        </w:rPr>
        <w:t>between “Titanium”, “Aluminum” or “Graphite”.</w:t>
      </w:r>
    </w:p>
    <w:p w14:paraId="4CD0FB64" w14:textId="77777777" w:rsidR="00055D9F" w:rsidRDefault="00AD3C74" w:rsidP="00055D9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D29CF8B" wp14:editId="78C7C7FB">
            <wp:extent cx="6480000" cy="1044860"/>
            <wp:effectExtent l="19050" t="19050" r="16510" b="22225"/>
            <wp:docPr id="22" name="Picture 2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2" r="-12854"/>
                    <a:stretch/>
                  </pic:blipFill>
                  <pic:spPr bwMode="auto">
                    <a:xfrm>
                      <a:off x="0" y="0"/>
                      <a:ext cx="6480000" cy="1044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7175D" w14:textId="534FE75F" w:rsidR="00934916" w:rsidRDefault="00055D9F" w:rsidP="00055D9F">
      <w:pPr>
        <w:pStyle w:val="Caption"/>
        <w:rPr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>
        <w:rPr>
          <w:iCs w:val="0"/>
          <w:noProof/>
        </w:rPr>
        <w:t>14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Search Aircraft</w:t>
      </w:r>
    </w:p>
    <w:p w14:paraId="31E6BBAB" w14:textId="77777777" w:rsidR="002E3A17" w:rsidRPr="002E3A17" w:rsidRDefault="002E3A17" w:rsidP="002E3A17"/>
    <w:p w14:paraId="3DAACBB7" w14:textId="0F97A2A8" w:rsidR="008657CD" w:rsidRDefault="008657CD" w:rsidP="00CD0F93">
      <w:pPr>
        <w:pStyle w:val="ListParagraph"/>
        <w:numPr>
          <w:ilvl w:val="0"/>
          <w:numId w:val="11"/>
        </w:numPr>
        <w:spacing w:line="360" w:lineRule="auto"/>
        <w:ind w:left="567" w:hanging="284"/>
      </w:pPr>
      <w:r w:rsidRPr="008657CD">
        <w:t xml:space="preserve">Then, the application will </w:t>
      </w:r>
      <w:r w:rsidRPr="008657CD">
        <w:rPr>
          <w:b/>
          <w:bCs/>
        </w:rPr>
        <w:t>search</w:t>
      </w:r>
      <w:r w:rsidRPr="008657CD">
        <w:t xml:space="preserve"> the </w:t>
      </w:r>
      <w:r w:rsidRPr="008657CD">
        <w:rPr>
          <w:b/>
          <w:bCs/>
        </w:rPr>
        <w:t>corresponding</w:t>
      </w:r>
      <w:r w:rsidRPr="008657CD">
        <w:t xml:space="preserve"> </w:t>
      </w:r>
      <w:r w:rsidRPr="008657CD">
        <w:rPr>
          <w:b/>
          <w:bCs/>
        </w:rPr>
        <w:t>item</w:t>
      </w:r>
      <w:r w:rsidRPr="008657CD">
        <w:t xml:space="preserve"> with these </w:t>
      </w:r>
      <w:r w:rsidRPr="00C308FF">
        <w:rPr>
          <w:b/>
          <w:bCs/>
        </w:rPr>
        <w:t>following</w:t>
      </w:r>
      <w:r w:rsidRPr="008657CD">
        <w:t xml:space="preserve"> </w:t>
      </w:r>
      <w:r w:rsidRPr="00C308FF">
        <w:rPr>
          <w:b/>
          <w:bCs/>
        </w:rPr>
        <w:t>conditions</w:t>
      </w:r>
      <w:r w:rsidRPr="008657CD">
        <w:t>:</w:t>
      </w:r>
    </w:p>
    <w:p w14:paraId="4747BB08" w14:textId="643411CA" w:rsidR="005B3D59" w:rsidRDefault="005B70CA" w:rsidP="00C5668D">
      <w:pPr>
        <w:pStyle w:val="ListParagraph"/>
        <w:numPr>
          <w:ilvl w:val="1"/>
          <w:numId w:val="11"/>
        </w:numPr>
        <w:spacing w:line="360" w:lineRule="auto"/>
        <w:ind w:left="851" w:hanging="284"/>
      </w:pPr>
      <w:r>
        <w:t>I</w:t>
      </w:r>
      <w:r w:rsidRPr="005B70CA">
        <w:t xml:space="preserve">f the </w:t>
      </w:r>
      <w:r>
        <w:t>demanded aircraft</w:t>
      </w:r>
      <w:r w:rsidRPr="005B70CA">
        <w:t xml:space="preserve"> is “</w:t>
      </w:r>
      <w:r w:rsidRPr="009E2D7B">
        <w:rPr>
          <w:b/>
          <w:bCs/>
        </w:rPr>
        <w:t>Airplane</w:t>
      </w:r>
      <w:r w:rsidRPr="005B70CA">
        <w:t>”</w:t>
      </w:r>
      <w:r w:rsidR="00ED68D7">
        <w:t xml:space="preserve"> and the engine type is “</w:t>
      </w:r>
      <w:r w:rsidR="00ED68D7" w:rsidRPr="00ED68D7">
        <w:rPr>
          <w:b/>
          <w:bCs/>
        </w:rPr>
        <w:t>Jet</w:t>
      </w:r>
      <w:r w:rsidR="00ED68D7">
        <w:t>”</w:t>
      </w:r>
      <w:r>
        <w:t xml:space="preserve">, then </w:t>
      </w:r>
      <w:r w:rsidR="00534110" w:rsidRPr="00534110">
        <w:t>display</w:t>
      </w:r>
      <w:r w:rsidR="00534110">
        <w:t xml:space="preserve"> </w:t>
      </w:r>
      <w:r w:rsidR="00FB0305">
        <w:t xml:space="preserve">the </w:t>
      </w:r>
      <w:r w:rsidR="00534110">
        <w:t xml:space="preserve">only </w:t>
      </w:r>
      <w:r w:rsidR="00ED68D7" w:rsidRPr="00534110">
        <w:t>airplane</w:t>
      </w:r>
      <w:r w:rsidR="00ED68D7" w:rsidRPr="00526473">
        <w:rPr>
          <w:b/>
          <w:bCs/>
        </w:rPr>
        <w:t xml:space="preserve"> </w:t>
      </w:r>
      <w:r w:rsidR="00534110">
        <w:t xml:space="preserve">with the </w:t>
      </w:r>
      <w:r w:rsidR="00ED68D7" w:rsidRPr="00526473">
        <w:rPr>
          <w:b/>
          <w:bCs/>
        </w:rPr>
        <w:t>engine type</w:t>
      </w:r>
      <w:r w:rsidR="00ED68D7">
        <w:t xml:space="preserve"> </w:t>
      </w:r>
      <w:r w:rsidR="00534110">
        <w:t>of</w:t>
      </w:r>
      <w:r w:rsidR="00ED68D7">
        <w:t xml:space="preserve"> “</w:t>
      </w:r>
      <w:r w:rsidR="00ED68D7" w:rsidRPr="00526473">
        <w:rPr>
          <w:b/>
          <w:bCs/>
        </w:rPr>
        <w:t>Jet</w:t>
      </w:r>
      <w:r w:rsidR="00ED68D7">
        <w:t>”</w:t>
      </w:r>
      <w:r w:rsidRPr="005B70CA">
        <w:t>.</w:t>
      </w:r>
    </w:p>
    <w:p w14:paraId="53ABA0E4" w14:textId="65F290DF" w:rsidR="00ED68D7" w:rsidRDefault="00534110" w:rsidP="00C5668D">
      <w:pPr>
        <w:pStyle w:val="ListParagraph"/>
        <w:numPr>
          <w:ilvl w:val="1"/>
          <w:numId w:val="11"/>
        </w:numPr>
        <w:spacing w:line="360" w:lineRule="auto"/>
        <w:ind w:left="851" w:hanging="284"/>
      </w:pPr>
      <w:r>
        <w:t>I</w:t>
      </w:r>
      <w:r w:rsidRPr="005B70CA">
        <w:t xml:space="preserve">f the </w:t>
      </w:r>
      <w:r>
        <w:t>demanded aircraft</w:t>
      </w:r>
      <w:r w:rsidRPr="005B70CA">
        <w:t xml:space="preserve"> is “</w:t>
      </w:r>
      <w:r w:rsidRPr="009E2D7B">
        <w:rPr>
          <w:b/>
          <w:bCs/>
        </w:rPr>
        <w:t>Airplane</w:t>
      </w:r>
      <w:r w:rsidRPr="005B70CA">
        <w:t>”</w:t>
      </w:r>
      <w:r>
        <w:t xml:space="preserve"> and the engine type is “</w:t>
      </w:r>
      <w:r>
        <w:rPr>
          <w:b/>
          <w:bCs/>
        </w:rPr>
        <w:t>Piston</w:t>
      </w:r>
      <w:r>
        <w:t xml:space="preserve">”, then </w:t>
      </w:r>
      <w:r w:rsidRPr="00534110">
        <w:t>display</w:t>
      </w:r>
      <w:r>
        <w:t xml:space="preserve"> only </w:t>
      </w:r>
      <w:r w:rsidRPr="00534110">
        <w:t>airplane</w:t>
      </w:r>
      <w:r w:rsidRPr="00526473">
        <w:rPr>
          <w:b/>
          <w:bCs/>
        </w:rPr>
        <w:t xml:space="preserve"> </w:t>
      </w:r>
      <w:r>
        <w:t xml:space="preserve">with the </w:t>
      </w:r>
      <w:r w:rsidRPr="00526473">
        <w:rPr>
          <w:b/>
          <w:bCs/>
        </w:rPr>
        <w:t>engine type</w:t>
      </w:r>
      <w:r>
        <w:t xml:space="preserve"> of “</w:t>
      </w:r>
      <w:r>
        <w:rPr>
          <w:b/>
          <w:bCs/>
        </w:rPr>
        <w:t>Piston</w:t>
      </w:r>
      <w:r>
        <w:t>”.</w:t>
      </w:r>
    </w:p>
    <w:p w14:paraId="58967AE0" w14:textId="770160B1" w:rsidR="005B70CA" w:rsidRDefault="005B70CA" w:rsidP="00C5668D">
      <w:pPr>
        <w:pStyle w:val="ListParagraph"/>
        <w:numPr>
          <w:ilvl w:val="1"/>
          <w:numId w:val="11"/>
        </w:numPr>
        <w:spacing w:line="360" w:lineRule="auto"/>
        <w:ind w:left="851" w:hanging="284"/>
      </w:pPr>
      <w:r>
        <w:t>I</w:t>
      </w:r>
      <w:r w:rsidRPr="005B70CA">
        <w:t xml:space="preserve">f the </w:t>
      </w:r>
      <w:r>
        <w:t>demanded aircraft</w:t>
      </w:r>
      <w:r w:rsidRPr="005B70CA">
        <w:t xml:space="preserve"> is “</w:t>
      </w:r>
      <w:r w:rsidRPr="009E2D7B">
        <w:rPr>
          <w:b/>
          <w:bCs/>
        </w:rPr>
        <w:t>Helicopter</w:t>
      </w:r>
      <w:r w:rsidRPr="005B70CA">
        <w:t>”</w:t>
      </w:r>
      <w:r>
        <w:t xml:space="preserve">, then </w:t>
      </w:r>
      <w:r w:rsidRPr="009E2D7B">
        <w:rPr>
          <w:b/>
          <w:bCs/>
        </w:rPr>
        <w:t>display</w:t>
      </w:r>
      <w:r>
        <w:t xml:space="preserve"> only the </w:t>
      </w:r>
      <w:r w:rsidRPr="009E2D7B">
        <w:rPr>
          <w:b/>
          <w:bCs/>
        </w:rPr>
        <w:t>helicopter</w:t>
      </w:r>
      <w:r>
        <w:t xml:space="preserve"> </w:t>
      </w:r>
      <w:r w:rsidRPr="009E2D7B">
        <w:rPr>
          <w:b/>
          <w:bCs/>
        </w:rPr>
        <w:t>facts</w:t>
      </w:r>
      <w:r w:rsidRPr="005B70CA">
        <w:t>.</w:t>
      </w:r>
    </w:p>
    <w:p w14:paraId="2B5F98E2" w14:textId="30265D0C" w:rsidR="00EC7716" w:rsidRDefault="007055EA" w:rsidP="00C5668D">
      <w:pPr>
        <w:pStyle w:val="ListParagraph"/>
        <w:numPr>
          <w:ilvl w:val="1"/>
          <w:numId w:val="11"/>
        </w:numPr>
        <w:spacing w:line="360" w:lineRule="auto"/>
        <w:ind w:left="851" w:hanging="284"/>
      </w:pPr>
      <w:r>
        <w:t xml:space="preserve">The </w:t>
      </w:r>
      <w:r w:rsidRPr="009D5CC3">
        <w:rPr>
          <w:b/>
        </w:rPr>
        <w:t>budget</w:t>
      </w:r>
      <w:r>
        <w:t xml:space="preserve"> must be </w:t>
      </w:r>
      <w:r w:rsidRPr="009D5CC3">
        <w:rPr>
          <w:b/>
        </w:rPr>
        <w:t>greater than</w:t>
      </w:r>
      <w:r>
        <w:t xml:space="preserve"> or </w:t>
      </w:r>
      <w:r w:rsidRPr="009D5CC3">
        <w:rPr>
          <w:b/>
        </w:rPr>
        <w:t>equals</w:t>
      </w:r>
      <w:r>
        <w:t xml:space="preserve"> </w:t>
      </w:r>
      <w:r w:rsidR="00FB0305">
        <w:t xml:space="preserve">to </w:t>
      </w:r>
      <w:r>
        <w:t xml:space="preserve">the </w:t>
      </w:r>
      <w:r w:rsidRPr="009D5CC3">
        <w:rPr>
          <w:b/>
        </w:rPr>
        <w:t>price</w:t>
      </w:r>
      <w:r>
        <w:t xml:space="preserve"> of </w:t>
      </w:r>
      <w:r w:rsidR="00FB0305">
        <w:t xml:space="preserve">the </w:t>
      </w:r>
      <w:r>
        <w:rPr>
          <w:b/>
          <w:bCs/>
        </w:rPr>
        <w:t xml:space="preserve">airplane </w:t>
      </w:r>
      <w:r>
        <w:t xml:space="preserve">or </w:t>
      </w:r>
      <w:r>
        <w:rPr>
          <w:b/>
          <w:bCs/>
        </w:rPr>
        <w:t>helicopter</w:t>
      </w:r>
      <w:r w:rsidR="00EC7716">
        <w:t>.</w:t>
      </w:r>
    </w:p>
    <w:p w14:paraId="57195ECB" w14:textId="4740D8FA" w:rsidR="00D92557" w:rsidRDefault="00D92557" w:rsidP="00C5668D">
      <w:pPr>
        <w:pStyle w:val="ListParagraph"/>
        <w:numPr>
          <w:ilvl w:val="1"/>
          <w:numId w:val="11"/>
        </w:numPr>
        <w:spacing w:line="360" w:lineRule="auto"/>
        <w:ind w:left="851" w:hanging="284"/>
      </w:pPr>
      <w:r>
        <w:t>The</w:t>
      </w:r>
      <w:r w:rsidR="00940DD7">
        <w:t xml:space="preserve"> application will </w:t>
      </w:r>
      <w:r w:rsidR="00940DD7" w:rsidRPr="00E70A56">
        <w:rPr>
          <w:b/>
        </w:rPr>
        <w:t>show</w:t>
      </w:r>
      <w:r w:rsidR="00940DD7">
        <w:t xml:space="preserve"> the </w:t>
      </w:r>
      <w:r w:rsidR="00940DD7" w:rsidRPr="00E70A56">
        <w:rPr>
          <w:b/>
        </w:rPr>
        <w:t>result of consultation</w:t>
      </w:r>
      <w:r w:rsidR="00940DD7">
        <w:t xml:space="preserve"> in the </w:t>
      </w:r>
      <w:r w:rsidR="00940DD7" w:rsidRPr="00E70A56">
        <w:rPr>
          <w:b/>
        </w:rPr>
        <w:t>GUI</w:t>
      </w:r>
      <w:r w:rsidR="00940DD7">
        <w:t xml:space="preserve"> (</w:t>
      </w:r>
      <w:r w:rsidR="00940DD7" w:rsidRPr="00E70A56">
        <w:rPr>
          <w:b/>
        </w:rPr>
        <w:t>Graphical User Interface</w:t>
      </w:r>
      <w:r w:rsidR="00940DD7">
        <w:t>) view</w:t>
      </w:r>
      <w:r>
        <w:t>.</w:t>
      </w:r>
    </w:p>
    <w:p w14:paraId="4C923DE5" w14:textId="0EEDA194" w:rsidR="00D92557" w:rsidRDefault="00D92557" w:rsidP="00C5668D">
      <w:pPr>
        <w:pStyle w:val="ListParagraph"/>
        <w:numPr>
          <w:ilvl w:val="1"/>
          <w:numId w:val="11"/>
        </w:numPr>
        <w:spacing w:line="360" w:lineRule="auto"/>
        <w:ind w:left="851" w:hanging="284"/>
      </w:pPr>
      <w:r>
        <w:t xml:space="preserve">If there is </w:t>
      </w:r>
      <w:r w:rsidRPr="00016AAE">
        <w:rPr>
          <w:b/>
          <w:bCs/>
        </w:rPr>
        <w:t>any</w:t>
      </w:r>
      <w:r>
        <w:t xml:space="preserve"> </w:t>
      </w:r>
      <w:r w:rsidRPr="00016AAE">
        <w:rPr>
          <w:b/>
          <w:bCs/>
        </w:rPr>
        <w:t>result</w:t>
      </w:r>
      <w:r>
        <w:t xml:space="preserve"> </w:t>
      </w:r>
      <w:r w:rsidRPr="00016AAE">
        <w:rPr>
          <w:b/>
          <w:bCs/>
        </w:rPr>
        <w:t>matching</w:t>
      </w:r>
      <w:r>
        <w:t xml:space="preserve">, then </w:t>
      </w:r>
      <w:r w:rsidRPr="00016AAE">
        <w:rPr>
          <w:b/>
          <w:bCs/>
        </w:rPr>
        <w:t>display</w:t>
      </w:r>
      <w:r>
        <w:t xml:space="preserve"> </w:t>
      </w:r>
      <w:r w:rsidRPr="00016AAE">
        <w:rPr>
          <w:b/>
          <w:bCs/>
        </w:rPr>
        <w:t>all</w:t>
      </w:r>
      <w:r>
        <w:t xml:space="preserve"> the </w:t>
      </w:r>
      <w:r w:rsidRPr="00016AAE">
        <w:rPr>
          <w:b/>
          <w:bCs/>
        </w:rPr>
        <w:t>matching</w:t>
      </w:r>
      <w:r>
        <w:t xml:space="preserve"> </w:t>
      </w:r>
      <w:r w:rsidRPr="00016AAE">
        <w:rPr>
          <w:b/>
          <w:bCs/>
        </w:rPr>
        <w:t>data</w:t>
      </w:r>
      <w:r>
        <w:t>.</w:t>
      </w:r>
    </w:p>
    <w:p w14:paraId="18C83047" w14:textId="77777777" w:rsidR="00055D9F" w:rsidRDefault="00D92557" w:rsidP="00055D9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38701E0" wp14:editId="06719C7A">
            <wp:extent cx="5772150" cy="3049768"/>
            <wp:effectExtent l="19050" t="19050" r="19050" b="1778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49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C70AC" w14:textId="56BF1395" w:rsidR="00D92557" w:rsidRPr="00055D9F" w:rsidRDefault="00055D9F" w:rsidP="00055D9F">
      <w:pPr>
        <w:pStyle w:val="Caption"/>
        <w:rPr>
          <w:i/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>
        <w:rPr>
          <w:iCs w:val="0"/>
          <w:noProof/>
        </w:rPr>
        <w:t>15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Search Aircraft with Result</w:t>
      </w:r>
    </w:p>
    <w:p w14:paraId="35109BB7" w14:textId="3B00A735" w:rsidR="00D92557" w:rsidRPr="00016AAE" w:rsidRDefault="00D92557" w:rsidP="00C5668D">
      <w:pPr>
        <w:pStyle w:val="ListParagraph"/>
        <w:numPr>
          <w:ilvl w:val="1"/>
          <w:numId w:val="11"/>
        </w:numPr>
        <w:spacing w:line="360" w:lineRule="auto"/>
        <w:ind w:left="851" w:hanging="284"/>
      </w:pPr>
      <w:r>
        <w:t xml:space="preserve">Otherwise, </w:t>
      </w:r>
      <w:r w:rsidRPr="00016AAE">
        <w:rPr>
          <w:b/>
          <w:bCs/>
        </w:rPr>
        <w:t>notify</w:t>
      </w:r>
      <w:r>
        <w:t xml:space="preserve"> the user that </w:t>
      </w:r>
      <w:r w:rsidRPr="00016AAE">
        <w:rPr>
          <w:b/>
          <w:bCs/>
        </w:rPr>
        <w:t>no result has been matched.</w:t>
      </w:r>
    </w:p>
    <w:p w14:paraId="1B0F4AC7" w14:textId="77777777" w:rsidR="00055D9F" w:rsidRDefault="00016AAE" w:rsidP="00055D9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0E341E" wp14:editId="04F25325">
            <wp:extent cx="5753100" cy="3046683"/>
            <wp:effectExtent l="19050" t="19050" r="19050" b="2095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7788" cy="305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B5D5E" w14:textId="4A4D6245" w:rsidR="00016AAE" w:rsidRPr="00055D9F" w:rsidRDefault="00055D9F" w:rsidP="00055D9F">
      <w:pPr>
        <w:pStyle w:val="Caption"/>
        <w:rPr>
          <w:i/>
          <w:iCs w:val="0"/>
        </w:rPr>
      </w:pPr>
      <w:r w:rsidRPr="00055D9F">
        <w:rPr>
          <w:iCs w:val="0"/>
        </w:rPr>
        <w:t xml:space="preserve">Figure </w:t>
      </w:r>
      <w:r w:rsidRPr="00055D9F">
        <w:rPr>
          <w:i/>
          <w:iCs w:val="0"/>
        </w:rPr>
        <w:fldChar w:fldCharType="begin"/>
      </w:r>
      <w:r w:rsidRPr="00055D9F">
        <w:rPr>
          <w:iCs w:val="0"/>
        </w:rPr>
        <w:instrText xml:space="preserve"> SEQ Figure \* ARABIC </w:instrText>
      </w:r>
      <w:r w:rsidRPr="00055D9F">
        <w:rPr>
          <w:i/>
          <w:iCs w:val="0"/>
        </w:rPr>
        <w:fldChar w:fldCharType="separate"/>
      </w:r>
      <w:r w:rsidRPr="00055D9F">
        <w:rPr>
          <w:iCs w:val="0"/>
          <w:noProof/>
        </w:rPr>
        <w:t>16</w:t>
      </w:r>
      <w:r w:rsidRPr="00055D9F">
        <w:rPr>
          <w:i/>
          <w:iCs w:val="0"/>
        </w:rPr>
        <w:fldChar w:fldCharType="end"/>
      </w:r>
      <w:r w:rsidRPr="00055D9F">
        <w:rPr>
          <w:iCs w:val="0"/>
        </w:rPr>
        <w:t>. Search Aircraft without Result</w:t>
      </w:r>
    </w:p>
    <w:p w14:paraId="07A296BF" w14:textId="1FD0F52C" w:rsidR="00016AAE" w:rsidRDefault="00016AAE" w:rsidP="00F70F43">
      <w:pPr>
        <w:pStyle w:val="ListParagraph"/>
        <w:numPr>
          <w:ilvl w:val="1"/>
          <w:numId w:val="11"/>
        </w:numPr>
        <w:spacing w:line="360" w:lineRule="auto"/>
        <w:ind w:left="1440"/>
      </w:pPr>
      <w:r>
        <w:t xml:space="preserve">Then, </w:t>
      </w:r>
      <w:r w:rsidRPr="00016AAE">
        <w:rPr>
          <w:b/>
          <w:bCs/>
        </w:rPr>
        <w:t>return</w:t>
      </w:r>
      <w:r>
        <w:t xml:space="preserve"> to the </w:t>
      </w:r>
      <w:r w:rsidRPr="00016AAE">
        <w:rPr>
          <w:b/>
          <w:bCs/>
        </w:rPr>
        <w:t>main menu.</w:t>
      </w:r>
    </w:p>
    <w:p w14:paraId="551573EC" w14:textId="03A062BD" w:rsidR="005E6DE4" w:rsidRDefault="001E2A96" w:rsidP="000B357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If t</w:t>
      </w:r>
      <w:r w:rsidRPr="001E2A96">
        <w:t xml:space="preserve">he user chooses the menu </w:t>
      </w:r>
      <w:r>
        <w:t>6</w:t>
      </w:r>
      <w:r w:rsidRPr="001E2A96">
        <w:t xml:space="preserve"> “</w:t>
      </w:r>
      <w:r>
        <w:rPr>
          <w:b/>
          <w:bCs/>
        </w:rPr>
        <w:t>Exit</w:t>
      </w:r>
      <w:r w:rsidRPr="001E2A96">
        <w:t>”</w:t>
      </w:r>
      <w:r w:rsidR="00132752">
        <w:t xml:space="preserve">, then the </w:t>
      </w:r>
      <w:r w:rsidR="00132752" w:rsidRPr="00132752">
        <w:rPr>
          <w:b/>
          <w:bCs/>
        </w:rPr>
        <w:t>application</w:t>
      </w:r>
      <w:r w:rsidR="00132752">
        <w:t xml:space="preserve"> will </w:t>
      </w:r>
      <w:r w:rsidR="00132752" w:rsidRPr="00132752">
        <w:rPr>
          <w:b/>
          <w:bCs/>
        </w:rPr>
        <w:t>exit</w:t>
      </w:r>
      <w:r w:rsidR="00132752">
        <w:t>.</w:t>
      </w:r>
    </w:p>
    <w:p w14:paraId="2361D118" w14:textId="7EC9BBBB" w:rsidR="00464744" w:rsidRDefault="00464744" w:rsidP="000B357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 w:rsidRPr="00464744">
        <w:t xml:space="preserve">These following </w:t>
      </w:r>
      <w:r w:rsidRPr="00097DC1">
        <w:rPr>
          <w:b/>
          <w:bCs/>
        </w:rPr>
        <w:t>facts</w:t>
      </w:r>
      <w:r w:rsidRPr="00464744">
        <w:t xml:space="preserve"> must be </w:t>
      </w:r>
      <w:r w:rsidRPr="00097DC1">
        <w:rPr>
          <w:b/>
          <w:bCs/>
        </w:rPr>
        <w:t>included</w:t>
      </w:r>
      <w:r w:rsidRPr="00464744">
        <w:t xml:space="preserve"> when the </w:t>
      </w:r>
      <w:r w:rsidRPr="00097DC1">
        <w:rPr>
          <w:b/>
          <w:bCs/>
        </w:rPr>
        <w:t>application</w:t>
      </w:r>
      <w:r w:rsidRPr="00464744">
        <w:t xml:space="preserve"> </w:t>
      </w:r>
      <w:r w:rsidRPr="00097DC1">
        <w:rPr>
          <w:b/>
          <w:bCs/>
        </w:rPr>
        <w:t>started</w:t>
      </w:r>
      <w:r w:rsidRPr="00464744">
        <w:t>:</w:t>
      </w:r>
    </w:p>
    <w:p w14:paraId="6AA27E61" w14:textId="4AD447AF" w:rsidR="00822C75" w:rsidRPr="0083330A" w:rsidRDefault="00464744" w:rsidP="00ED265A">
      <w:pPr>
        <w:pStyle w:val="ListParagraph"/>
        <w:numPr>
          <w:ilvl w:val="1"/>
          <w:numId w:val="1"/>
        </w:numPr>
        <w:spacing w:line="360" w:lineRule="auto"/>
        <w:ind w:left="709" w:hanging="283"/>
        <w:rPr>
          <w:b/>
          <w:bCs/>
        </w:rPr>
      </w:pPr>
      <w:r w:rsidRPr="0083330A">
        <w:rPr>
          <w:b/>
          <w:bCs/>
        </w:rPr>
        <w:t>A</w:t>
      </w:r>
      <w:r w:rsidR="00EB37B1" w:rsidRPr="0083330A">
        <w:rPr>
          <w:b/>
          <w:bCs/>
        </w:rPr>
        <w:t>irplane Facts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560"/>
        <w:gridCol w:w="1417"/>
        <w:gridCol w:w="1239"/>
      </w:tblGrid>
      <w:tr w:rsidR="00C456A6" w14:paraId="396332ED" w14:textId="77777777" w:rsidTr="00C456A6">
        <w:tc>
          <w:tcPr>
            <w:tcW w:w="2122" w:type="dxa"/>
          </w:tcPr>
          <w:p w14:paraId="0A2E0B80" w14:textId="14C562B8" w:rsidR="00C456A6" w:rsidRPr="00C456A6" w:rsidRDefault="00C456A6" w:rsidP="00402A5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C456A6">
              <w:rPr>
                <w:b/>
                <w:bCs/>
              </w:rPr>
              <w:t>ame</w:t>
            </w:r>
          </w:p>
        </w:tc>
        <w:tc>
          <w:tcPr>
            <w:tcW w:w="1701" w:type="dxa"/>
          </w:tcPr>
          <w:p w14:paraId="237BF35F" w14:textId="559D1604" w:rsidR="00C456A6" w:rsidRPr="00C456A6" w:rsidRDefault="00C456A6" w:rsidP="00C456A6">
            <w:pPr>
              <w:spacing w:line="360" w:lineRule="auto"/>
              <w:jc w:val="center"/>
              <w:rPr>
                <w:b/>
                <w:bCs/>
              </w:rPr>
            </w:pPr>
            <w:r w:rsidRPr="00C456A6">
              <w:rPr>
                <w:b/>
                <w:bCs/>
              </w:rPr>
              <w:t>Material</w:t>
            </w:r>
          </w:p>
        </w:tc>
        <w:tc>
          <w:tcPr>
            <w:tcW w:w="1842" w:type="dxa"/>
          </w:tcPr>
          <w:p w14:paraId="653458BE" w14:textId="7884576B" w:rsidR="00C456A6" w:rsidRPr="00C456A6" w:rsidRDefault="00C456A6" w:rsidP="00C456A6">
            <w:pPr>
              <w:spacing w:line="360" w:lineRule="auto"/>
              <w:jc w:val="center"/>
              <w:rPr>
                <w:b/>
                <w:bCs/>
              </w:rPr>
            </w:pPr>
            <w:r w:rsidRPr="00C456A6">
              <w:rPr>
                <w:b/>
                <w:bCs/>
              </w:rPr>
              <w:t>Engine Type</w:t>
            </w:r>
          </w:p>
        </w:tc>
        <w:tc>
          <w:tcPr>
            <w:tcW w:w="1560" w:type="dxa"/>
          </w:tcPr>
          <w:p w14:paraId="243D4F53" w14:textId="53EBD40A" w:rsidR="00C456A6" w:rsidRPr="00C456A6" w:rsidRDefault="00C456A6" w:rsidP="00C456A6">
            <w:pPr>
              <w:spacing w:line="360" w:lineRule="auto"/>
              <w:jc w:val="center"/>
              <w:rPr>
                <w:b/>
                <w:bCs/>
              </w:rPr>
            </w:pPr>
            <w:r w:rsidRPr="00C456A6">
              <w:rPr>
                <w:b/>
                <w:bCs/>
              </w:rPr>
              <w:t>Color</w:t>
            </w:r>
          </w:p>
        </w:tc>
        <w:tc>
          <w:tcPr>
            <w:tcW w:w="1417" w:type="dxa"/>
          </w:tcPr>
          <w:p w14:paraId="5F18DA4C" w14:textId="3CF70C70" w:rsidR="00C456A6" w:rsidRPr="00C456A6" w:rsidRDefault="00C456A6" w:rsidP="00C456A6">
            <w:pPr>
              <w:spacing w:line="360" w:lineRule="auto"/>
              <w:jc w:val="center"/>
              <w:rPr>
                <w:b/>
                <w:bCs/>
              </w:rPr>
            </w:pPr>
            <w:r w:rsidRPr="00C456A6">
              <w:rPr>
                <w:b/>
                <w:bCs/>
              </w:rPr>
              <w:t>Fuel</w:t>
            </w:r>
          </w:p>
        </w:tc>
        <w:tc>
          <w:tcPr>
            <w:tcW w:w="1239" w:type="dxa"/>
          </w:tcPr>
          <w:p w14:paraId="577B89D2" w14:textId="6BB94BF4" w:rsidR="00C456A6" w:rsidRPr="00C456A6" w:rsidRDefault="00C456A6" w:rsidP="00C456A6">
            <w:pPr>
              <w:spacing w:line="360" w:lineRule="auto"/>
              <w:jc w:val="center"/>
              <w:rPr>
                <w:b/>
                <w:bCs/>
              </w:rPr>
            </w:pPr>
            <w:r w:rsidRPr="00C456A6">
              <w:rPr>
                <w:b/>
                <w:bCs/>
              </w:rPr>
              <w:t>Price</w:t>
            </w:r>
          </w:p>
        </w:tc>
      </w:tr>
      <w:tr w:rsidR="00402A5D" w14:paraId="22864328" w14:textId="77777777" w:rsidTr="00C456A6">
        <w:tc>
          <w:tcPr>
            <w:tcW w:w="2122" w:type="dxa"/>
          </w:tcPr>
          <w:p w14:paraId="113DEA38" w14:textId="33C84AB6" w:rsidR="00402A5D" w:rsidRDefault="00C456A6" w:rsidP="00402A5D">
            <w:pPr>
              <w:spacing w:line="360" w:lineRule="auto"/>
            </w:pPr>
            <w:r w:rsidRPr="00C456A6">
              <w:t>Hawker Horizon 4000</w:t>
            </w:r>
          </w:p>
        </w:tc>
        <w:tc>
          <w:tcPr>
            <w:tcW w:w="1701" w:type="dxa"/>
          </w:tcPr>
          <w:p w14:paraId="0F4F146E" w14:textId="0F3B625B" w:rsidR="00402A5D" w:rsidRDefault="00C456A6" w:rsidP="00C456A6">
            <w:pPr>
              <w:spacing w:line="360" w:lineRule="auto"/>
              <w:jc w:val="center"/>
            </w:pPr>
            <w:r w:rsidRPr="00C456A6">
              <w:t>Titanium</w:t>
            </w:r>
          </w:p>
        </w:tc>
        <w:tc>
          <w:tcPr>
            <w:tcW w:w="1842" w:type="dxa"/>
          </w:tcPr>
          <w:p w14:paraId="67CF6845" w14:textId="001DE01A" w:rsidR="00402A5D" w:rsidRDefault="00C456A6" w:rsidP="00C456A6">
            <w:pPr>
              <w:spacing w:line="360" w:lineRule="auto"/>
              <w:jc w:val="center"/>
            </w:pPr>
            <w:r w:rsidRPr="00C456A6">
              <w:t>Jet</w:t>
            </w:r>
          </w:p>
        </w:tc>
        <w:tc>
          <w:tcPr>
            <w:tcW w:w="1560" w:type="dxa"/>
          </w:tcPr>
          <w:p w14:paraId="1AE014A2" w14:textId="21A8A197" w:rsidR="00402A5D" w:rsidRDefault="00C456A6" w:rsidP="00C456A6">
            <w:pPr>
              <w:spacing w:line="360" w:lineRule="auto"/>
              <w:jc w:val="center"/>
            </w:pPr>
            <w:r w:rsidRPr="00C456A6">
              <w:t>Black</w:t>
            </w:r>
          </w:p>
        </w:tc>
        <w:tc>
          <w:tcPr>
            <w:tcW w:w="1417" w:type="dxa"/>
          </w:tcPr>
          <w:p w14:paraId="21843E1B" w14:textId="730E8FA1" w:rsidR="00402A5D" w:rsidRDefault="00C456A6" w:rsidP="00C456A6">
            <w:pPr>
              <w:spacing w:line="360" w:lineRule="auto"/>
              <w:jc w:val="center"/>
            </w:pPr>
            <w:r w:rsidRPr="00C456A6">
              <w:t>Biofuel</w:t>
            </w:r>
          </w:p>
        </w:tc>
        <w:tc>
          <w:tcPr>
            <w:tcW w:w="1239" w:type="dxa"/>
          </w:tcPr>
          <w:p w14:paraId="694F4E93" w14:textId="2FF73DD5" w:rsidR="00402A5D" w:rsidRDefault="00C456A6" w:rsidP="00C456A6">
            <w:pPr>
              <w:spacing w:line="360" w:lineRule="auto"/>
              <w:jc w:val="center"/>
            </w:pPr>
            <w:r w:rsidRPr="00C456A6">
              <w:t>750000</w:t>
            </w:r>
          </w:p>
        </w:tc>
      </w:tr>
      <w:tr w:rsidR="00402A5D" w14:paraId="49078E78" w14:textId="77777777" w:rsidTr="00C456A6">
        <w:tc>
          <w:tcPr>
            <w:tcW w:w="2122" w:type="dxa"/>
          </w:tcPr>
          <w:p w14:paraId="13CB22A3" w14:textId="17909569" w:rsidR="00402A5D" w:rsidRDefault="00C456A6" w:rsidP="00402A5D">
            <w:pPr>
              <w:spacing w:line="360" w:lineRule="auto"/>
            </w:pPr>
            <w:r w:rsidRPr="00C456A6">
              <w:t>Fairchild 300</w:t>
            </w:r>
          </w:p>
        </w:tc>
        <w:tc>
          <w:tcPr>
            <w:tcW w:w="1701" w:type="dxa"/>
          </w:tcPr>
          <w:p w14:paraId="72FC772B" w14:textId="1F2D4530" w:rsidR="00402A5D" w:rsidRDefault="00C456A6" w:rsidP="00C456A6">
            <w:pPr>
              <w:spacing w:line="360" w:lineRule="auto"/>
              <w:jc w:val="center"/>
            </w:pPr>
            <w:r w:rsidRPr="00C456A6">
              <w:t>Aluminum</w:t>
            </w:r>
          </w:p>
        </w:tc>
        <w:tc>
          <w:tcPr>
            <w:tcW w:w="1842" w:type="dxa"/>
          </w:tcPr>
          <w:p w14:paraId="5A74900D" w14:textId="70747836" w:rsidR="00402A5D" w:rsidRDefault="00C456A6" w:rsidP="00C456A6">
            <w:pPr>
              <w:spacing w:line="360" w:lineRule="auto"/>
              <w:jc w:val="center"/>
            </w:pPr>
            <w:r w:rsidRPr="00C456A6">
              <w:t>Jet</w:t>
            </w:r>
          </w:p>
        </w:tc>
        <w:tc>
          <w:tcPr>
            <w:tcW w:w="1560" w:type="dxa"/>
          </w:tcPr>
          <w:p w14:paraId="44C71E0F" w14:textId="189286B5" w:rsidR="00402A5D" w:rsidRDefault="00C456A6" w:rsidP="00C456A6">
            <w:pPr>
              <w:spacing w:line="360" w:lineRule="auto"/>
              <w:jc w:val="center"/>
            </w:pPr>
            <w:r w:rsidRPr="00C456A6">
              <w:t>Black</w:t>
            </w:r>
          </w:p>
        </w:tc>
        <w:tc>
          <w:tcPr>
            <w:tcW w:w="1417" w:type="dxa"/>
          </w:tcPr>
          <w:p w14:paraId="25D90F66" w14:textId="314808C6" w:rsidR="00402A5D" w:rsidRDefault="00C456A6" w:rsidP="00C456A6">
            <w:pPr>
              <w:spacing w:line="360" w:lineRule="auto"/>
              <w:jc w:val="center"/>
            </w:pPr>
            <w:r w:rsidRPr="00C456A6">
              <w:t>Jet Fuel</w:t>
            </w:r>
          </w:p>
        </w:tc>
        <w:tc>
          <w:tcPr>
            <w:tcW w:w="1239" w:type="dxa"/>
          </w:tcPr>
          <w:p w14:paraId="13308FC1" w14:textId="4AFA2334" w:rsidR="00402A5D" w:rsidRDefault="00C456A6" w:rsidP="00C456A6">
            <w:pPr>
              <w:spacing w:line="360" w:lineRule="auto"/>
              <w:jc w:val="center"/>
            </w:pPr>
            <w:r w:rsidRPr="00C456A6">
              <w:t>600000</w:t>
            </w:r>
          </w:p>
        </w:tc>
      </w:tr>
      <w:tr w:rsidR="00402A5D" w14:paraId="07EDA62D" w14:textId="77777777" w:rsidTr="00C456A6">
        <w:tc>
          <w:tcPr>
            <w:tcW w:w="2122" w:type="dxa"/>
          </w:tcPr>
          <w:p w14:paraId="41F163A4" w14:textId="6E3BE7B8" w:rsidR="00402A5D" w:rsidRDefault="00C456A6" w:rsidP="00402A5D">
            <w:pPr>
              <w:spacing w:line="360" w:lineRule="auto"/>
            </w:pPr>
            <w:r w:rsidRPr="00C456A6">
              <w:t>210R Centurion</w:t>
            </w:r>
          </w:p>
        </w:tc>
        <w:tc>
          <w:tcPr>
            <w:tcW w:w="1701" w:type="dxa"/>
          </w:tcPr>
          <w:p w14:paraId="64886072" w14:textId="1CDE3629" w:rsidR="00402A5D" w:rsidRDefault="00C456A6" w:rsidP="00C456A6">
            <w:pPr>
              <w:spacing w:line="360" w:lineRule="auto"/>
              <w:jc w:val="center"/>
            </w:pPr>
            <w:r w:rsidRPr="00C456A6">
              <w:t>Aluminum</w:t>
            </w:r>
          </w:p>
        </w:tc>
        <w:tc>
          <w:tcPr>
            <w:tcW w:w="1842" w:type="dxa"/>
          </w:tcPr>
          <w:p w14:paraId="5EE8D565" w14:textId="054D2F41" w:rsidR="00402A5D" w:rsidRDefault="00C456A6" w:rsidP="00C456A6">
            <w:pPr>
              <w:spacing w:line="360" w:lineRule="auto"/>
              <w:jc w:val="center"/>
            </w:pPr>
            <w:r w:rsidRPr="00C456A6">
              <w:t>Piston</w:t>
            </w:r>
          </w:p>
        </w:tc>
        <w:tc>
          <w:tcPr>
            <w:tcW w:w="1560" w:type="dxa"/>
          </w:tcPr>
          <w:p w14:paraId="254F77AF" w14:textId="5F1FDE49" w:rsidR="00402A5D" w:rsidRDefault="00C456A6" w:rsidP="00C456A6">
            <w:pPr>
              <w:spacing w:line="360" w:lineRule="auto"/>
              <w:jc w:val="center"/>
            </w:pPr>
            <w:r w:rsidRPr="00C456A6">
              <w:t>White</w:t>
            </w:r>
          </w:p>
        </w:tc>
        <w:tc>
          <w:tcPr>
            <w:tcW w:w="1417" w:type="dxa"/>
          </w:tcPr>
          <w:p w14:paraId="74AF2EF1" w14:textId="7E7475F2" w:rsidR="00402A5D" w:rsidRDefault="00C456A6" w:rsidP="00C456A6">
            <w:pPr>
              <w:spacing w:line="360" w:lineRule="auto"/>
              <w:jc w:val="center"/>
            </w:pPr>
            <w:r w:rsidRPr="00C456A6">
              <w:t>Avgas</w:t>
            </w:r>
          </w:p>
        </w:tc>
        <w:tc>
          <w:tcPr>
            <w:tcW w:w="1239" w:type="dxa"/>
          </w:tcPr>
          <w:p w14:paraId="7FA8C07E" w14:textId="2A668A99" w:rsidR="00402A5D" w:rsidRDefault="00C456A6" w:rsidP="00C456A6">
            <w:pPr>
              <w:spacing w:line="360" w:lineRule="auto"/>
              <w:jc w:val="center"/>
            </w:pPr>
            <w:r w:rsidRPr="00C456A6">
              <w:t>300000</w:t>
            </w:r>
          </w:p>
        </w:tc>
      </w:tr>
      <w:tr w:rsidR="00402A5D" w14:paraId="42ED30C3" w14:textId="77777777" w:rsidTr="00C456A6">
        <w:tc>
          <w:tcPr>
            <w:tcW w:w="2122" w:type="dxa"/>
          </w:tcPr>
          <w:p w14:paraId="430CBE53" w14:textId="119ACA3E" w:rsidR="00402A5D" w:rsidRDefault="00C456A6" w:rsidP="00402A5D">
            <w:pPr>
              <w:spacing w:line="360" w:lineRule="auto"/>
            </w:pPr>
            <w:r w:rsidRPr="00C456A6">
              <w:t>Eclipse DA20-C1</w:t>
            </w:r>
          </w:p>
        </w:tc>
        <w:tc>
          <w:tcPr>
            <w:tcW w:w="1701" w:type="dxa"/>
          </w:tcPr>
          <w:p w14:paraId="5AEE55E9" w14:textId="34AE1028" w:rsidR="00402A5D" w:rsidRDefault="00C456A6" w:rsidP="00C456A6">
            <w:pPr>
              <w:spacing w:line="360" w:lineRule="auto"/>
              <w:jc w:val="center"/>
            </w:pPr>
            <w:r w:rsidRPr="00C456A6">
              <w:t>Titanium</w:t>
            </w:r>
          </w:p>
        </w:tc>
        <w:tc>
          <w:tcPr>
            <w:tcW w:w="1842" w:type="dxa"/>
          </w:tcPr>
          <w:p w14:paraId="0462AABC" w14:textId="603BADC5" w:rsidR="00402A5D" w:rsidRDefault="00C456A6" w:rsidP="00C456A6">
            <w:pPr>
              <w:spacing w:line="360" w:lineRule="auto"/>
              <w:jc w:val="center"/>
            </w:pPr>
            <w:r w:rsidRPr="00C456A6">
              <w:t>Piston</w:t>
            </w:r>
          </w:p>
        </w:tc>
        <w:tc>
          <w:tcPr>
            <w:tcW w:w="1560" w:type="dxa"/>
          </w:tcPr>
          <w:p w14:paraId="583C8EAA" w14:textId="72AF2C78" w:rsidR="00402A5D" w:rsidRDefault="00C456A6" w:rsidP="00C456A6">
            <w:pPr>
              <w:spacing w:line="360" w:lineRule="auto"/>
              <w:jc w:val="center"/>
            </w:pPr>
            <w:r w:rsidRPr="00C456A6">
              <w:t>Blue</w:t>
            </w:r>
          </w:p>
        </w:tc>
        <w:tc>
          <w:tcPr>
            <w:tcW w:w="1417" w:type="dxa"/>
          </w:tcPr>
          <w:p w14:paraId="2639FB95" w14:textId="1B503DC3" w:rsidR="00402A5D" w:rsidRDefault="00C456A6" w:rsidP="00C456A6">
            <w:pPr>
              <w:spacing w:line="360" w:lineRule="auto"/>
              <w:jc w:val="center"/>
            </w:pPr>
            <w:r w:rsidRPr="00C456A6">
              <w:t>Avgas</w:t>
            </w:r>
          </w:p>
        </w:tc>
        <w:tc>
          <w:tcPr>
            <w:tcW w:w="1239" w:type="dxa"/>
          </w:tcPr>
          <w:p w14:paraId="19754538" w14:textId="2F0CED04" w:rsidR="00402A5D" w:rsidRDefault="00C456A6" w:rsidP="00C456A6">
            <w:pPr>
              <w:spacing w:line="360" w:lineRule="auto"/>
              <w:jc w:val="center"/>
            </w:pPr>
            <w:r w:rsidRPr="00C456A6">
              <w:t>400000</w:t>
            </w:r>
          </w:p>
        </w:tc>
      </w:tr>
      <w:tr w:rsidR="00402A5D" w14:paraId="267AEE7C" w14:textId="77777777" w:rsidTr="00C456A6">
        <w:tc>
          <w:tcPr>
            <w:tcW w:w="2122" w:type="dxa"/>
          </w:tcPr>
          <w:p w14:paraId="20748441" w14:textId="07039A05" w:rsidR="00402A5D" w:rsidRDefault="00C456A6" w:rsidP="00402A5D">
            <w:pPr>
              <w:spacing w:line="360" w:lineRule="auto"/>
            </w:pPr>
            <w:proofErr w:type="spellStart"/>
            <w:r>
              <w:t>Eurofox</w:t>
            </w:r>
            <w:proofErr w:type="spellEnd"/>
          </w:p>
        </w:tc>
        <w:tc>
          <w:tcPr>
            <w:tcW w:w="1701" w:type="dxa"/>
          </w:tcPr>
          <w:p w14:paraId="31027C2B" w14:textId="32295124" w:rsidR="00402A5D" w:rsidRDefault="00C456A6" w:rsidP="00C456A6">
            <w:pPr>
              <w:spacing w:line="360" w:lineRule="auto"/>
              <w:jc w:val="center"/>
            </w:pPr>
            <w:r>
              <w:t>Graphite</w:t>
            </w:r>
          </w:p>
        </w:tc>
        <w:tc>
          <w:tcPr>
            <w:tcW w:w="1842" w:type="dxa"/>
          </w:tcPr>
          <w:p w14:paraId="47624D32" w14:textId="39C609A2" w:rsidR="00402A5D" w:rsidRDefault="00C456A6" w:rsidP="00C456A6">
            <w:pPr>
              <w:spacing w:line="360" w:lineRule="auto"/>
              <w:jc w:val="center"/>
            </w:pPr>
            <w:r w:rsidRPr="00C456A6">
              <w:t>Piston</w:t>
            </w:r>
          </w:p>
        </w:tc>
        <w:tc>
          <w:tcPr>
            <w:tcW w:w="1560" w:type="dxa"/>
          </w:tcPr>
          <w:p w14:paraId="21384D42" w14:textId="1D6BA7BF" w:rsidR="00402A5D" w:rsidRDefault="00C456A6" w:rsidP="00C456A6">
            <w:pPr>
              <w:spacing w:line="360" w:lineRule="auto"/>
              <w:jc w:val="center"/>
            </w:pPr>
            <w:r w:rsidRPr="00C456A6">
              <w:t>White</w:t>
            </w:r>
          </w:p>
        </w:tc>
        <w:tc>
          <w:tcPr>
            <w:tcW w:w="1417" w:type="dxa"/>
          </w:tcPr>
          <w:p w14:paraId="07F8AB81" w14:textId="79C711EF" w:rsidR="00402A5D" w:rsidRDefault="00C456A6" w:rsidP="00C456A6">
            <w:pPr>
              <w:spacing w:line="360" w:lineRule="auto"/>
              <w:jc w:val="center"/>
            </w:pPr>
            <w:r w:rsidRPr="00C456A6">
              <w:t>Avgas</w:t>
            </w:r>
          </w:p>
        </w:tc>
        <w:tc>
          <w:tcPr>
            <w:tcW w:w="1239" w:type="dxa"/>
          </w:tcPr>
          <w:p w14:paraId="69D83520" w14:textId="0613ED84" w:rsidR="00402A5D" w:rsidRDefault="00C456A6" w:rsidP="00C456A6">
            <w:pPr>
              <w:spacing w:line="360" w:lineRule="auto"/>
              <w:jc w:val="center"/>
            </w:pPr>
            <w:r w:rsidRPr="00C456A6">
              <w:t>350000</w:t>
            </w:r>
          </w:p>
        </w:tc>
      </w:tr>
    </w:tbl>
    <w:p w14:paraId="4CCEE502" w14:textId="77777777" w:rsidR="00402A5D" w:rsidRDefault="00402A5D" w:rsidP="00402A5D">
      <w:pPr>
        <w:spacing w:line="360" w:lineRule="auto"/>
      </w:pPr>
    </w:p>
    <w:p w14:paraId="1E5C90CA" w14:textId="1ADA3E32" w:rsidR="00464744" w:rsidRPr="0083330A" w:rsidRDefault="00EB37B1" w:rsidP="00ED265A">
      <w:pPr>
        <w:pStyle w:val="ListParagraph"/>
        <w:numPr>
          <w:ilvl w:val="1"/>
          <w:numId w:val="1"/>
        </w:numPr>
        <w:spacing w:line="360" w:lineRule="auto"/>
        <w:ind w:left="709" w:hanging="283"/>
        <w:rPr>
          <w:b/>
          <w:bCs/>
        </w:rPr>
      </w:pPr>
      <w:r w:rsidRPr="0083330A">
        <w:rPr>
          <w:b/>
          <w:bCs/>
        </w:rPr>
        <w:t>Helicopter Facts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2126"/>
        <w:gridCol w:w="1701"/>
      </w:tblGrid>
      <w:tr w:rsidR="00C456A6" w14:paraId="7DC2B3CB" w14:textId="77777777" w:rsidTr="0083330A">
        <w:tc>
          <w:tcPr>
            <w:tcW w:w="2122" w:type="dxa"/>
          </w:tcPr>
          <w:p w14:paraId="465A4EB8" w14:textId="1D7D4CE8" w:rsidR="00C456A6" w:rsidRPr="00C456A6" w:rsidRDefault="00C456A6" w:rsidP="00402A5D">
            <w:pPr>
              <w:spacing w:line="360" w:lineRule="auto"/>
              <w:rPr>
                <w:b/>
                <w:bCs/>
              </w:rPr>
            </w:pPr>
            <w:r w:rsidRPr="00C456A6">
              <w:rPr>
                <w:b/>
                <w:bCs/>
              </w:rPr>
              <w:t>Name</w:t>
            </w:r>
          </w:p>
        </w:tc>
        <w:tc>
          <w:tcPr>
            <w:tcW w:w="1701" w:type="dxa"/>
          </w:tcPr>
          <w:p w14:paraId="118AB041" w14:textId="02DFF51B" w:rsidR="00C456A6" w:rsidRPr="00C456A6" w:rsidRDefault="00C456A6" w:rsidP="00C456A6">
            <w:pPr>
              <w:spacing w:line="360" w:lineRule="auto"/>
              <w:jc w:val="center"/>
              <w:rPr>
                <w:b/>
                <w:bCs/>
              </w:rPr>
            </w:pPr>
            <w:r w:rsidRPr="00C456A6">
              <w:rPr>
                <w:b/>
                <w:bCs/>
              </w:rPr>
              <w:t>Material</w:t>
            </w:r>
          </w:p>
        </w:tc>
        <w:tc>
          <w:tcPr>
            <w:tcW w:w="2268" w:type="dxa"/>
          </w:tcPr>
          <w:p w14:paraId="10986510" w14:textId="0B85601F" w:rsidR="00C456A6" w:rsidRPr="00C456A6" w:rsidRDefault="00C456A6" w:rsidP="00C456A6">
            <w:pPr>
              <w:spacing w:line="360" w:lineRule="auto"/>
              <w:jc w:val="center"/>
              <w:rPr>
                <w:b/>
                <w:bCs/>
              </w:rPr>
            </w:pPr>
            <w:r w:rsidRPr="00C456A6">
              <w:rPr>
                <w:b/>
                <w:bCs/>
              </w:rPr>
              <w:t>Color</w:t>
            </w:r>
          </w:p>
        </w:tc>
        <w:tc>
          <w:tcPr>
            <w:tcW w:w="2126" w:type="dxa"/>
          </w:tcPr>
          <w:p w14:paraId="4169DA2C" w14:textId="1F97B363" w:rsidR="00C456A6" w:rsidRPr="00C456A6" w:rsidRDefault="00C456A6" w:rsidP="00C456A6">
            <w:pPr>
              <w:spacing w:line="360" w:lineRule="auto"/>
              <w:jc w:val="center"/>
              <w:rPr>
                <w:b/>
                <w:bCs/>
              </w:rPr>
            </w:pPr>
            <w:r w:rsidRPr="00C456A6">
              <w:rPr>
                <w:b/>
                <w:bCs/>
              </w:rPr>
              <w:t>Fuel</w:t>
            </w:r>
          </w:p>
        </w:tc>
        <w:tc>
          <w:tcPr>
            <w:tcW w:w="1701" w:type="dxa"/>
          </w:tcPr>
          <w:p w14:paraId="14E3AF24" w14:textId="14BFB1AC" w:rsidR="00C456A6" w:rsidRPr="00C456A6" w:rsidRDefault="00C456A6" w:rsidP="00C456A6">
            <w:pPr>
              <w:spacing w:line="360" w:lineRule="auto"/>
              <w:jc w:val="center"/>
              <w:rPr>
                <w:b/>
                <w:bCs/>
              </w:rPr>
            </w:pPr>
            <w:r w:rsidRPr="00C456A6">
              <w:rPr>
                <w:b/>
                <w:bCs/>
              </w:rPr>
              <w:t>Price</w:t>
            </w:r>
          </w:p>
        </w:tc>
      </w:tr>
      <w:tr w:rsidR="00C456A6" w14:paraId="55FD9730" w14:textId="77777777" w:rsidTr="0083330A">
        <w:tc>
          <w:tcPr>
            <w:tcW w:w="2122" w:type="dxa"/>
          </w:tcPr>
          <w:p w14:paraId="466B9EBE" w14:textId="3DAA82ED" w:rsidR="00C456A6" w:rsidRDefault="00C456A6" w:rsidP="00402A5D">
            <w:pPr>
              <w:spacing w:line="360" w:lineRule="auto"/>
            </w:pPr>
            <w:r w:rsidRPr="00C456A6">
              <w:t>F28F Falcon</w:t>
            </w:r>
          </w:p>
        </w:tc>
        <w:tc>
          <w:tcPr>
            <w:tcW w:w="1701" w:type="dxa"/>
          </w:tcPr>
          <w:p w14:paraId="29B5B531" w14:textId="58F320D4" w:rsidR="00C456A6" w:rsidRDefault="00C456A6" w:rsidP="00C456A6">
            <w:pPr>
              <w:spacing w:line="360" w:lineRule="auto"/>
              <w:jc w:val="center"/>
            </w:pPr>
            <w:r w:rsidRPr="00C456A6">
              <w:t>Aluminum</w:t>
            </w:r>
          </w:p>
        </w:tc>
        <w:tc>
          <w:tcPr>
            <w:tcW w:w="2268" w:type="dxa"/>
          </w:tcPr>
          <w:p w14:paraId="3AF4EE4B" w14:textId="27D0F41A" w:rsidR="00C456A6" w:rsidRDefault="00C456A6" w:rsidP="00C456A6">
            <w:pPr>
              <w:spacing w:line="360" w:lineRule="auto"/>
              <w:jc w:val="center"/>
            </w:pPr>
            <w:r w:rsidRPr="00C456A6">
              <w:t>Blue</w:t>
            </w:r>
          </w:p>
        </w:tc>
        <w:tc>
          <w:tcPr>
            <w:tcW w:w="2126" w:type="dxa"/>
          </w:tcPr>
          <w:p w14:paraId="616696C0" w14:textId="0AE60881" w:rsidR="00C456A6" w:rsidRDefault="00C456A6" w:rsidP="00C456A6">
            <w:pPr>
              <w:spacing w:line="360" w:lineRule="auto"/>
              <w:jc w:val="center"/>
            </w:pPr>
            <w:r w:rsidRPr="00C456A6">
              <w:t>Avgas</w:t>
            </w:r>
          </w:p>
        </w:tc>
        <w:tc>
          <w:tcPr>
            <w:tcW w:w="1701" w:type="dxa"/>
          </w:tcPr>
          <w:p w14:paraId="37B225FB" w14:textId="0B17FFD7" w:rsidR="00C456A6" w:rsidRDefault="00C456A6" w:rsidP="00C456A6">
            <w:pPr>
              <w:spacing w:line="360" w:lineRule="auto"/>
              <w:jc w:val="center"/>
            </w:pPr>
            <w:r w:rsidRPr="00C456A6">
              <w:t>400000</w:t>
            </w:r>
          </w:p>
        </w:tc>
      </w:tr>
      <w:tr w:rsidR="00C456A6" w14:paraId="6E2FBC05" w14:textId="77777777" w:rsidTr="0083330A">
        <w:tc>
          <w:tcPr>
            <w:tcW w:w="2122" w:type="dxa"/>
          </w:tcPr>
          <w:p w14:paraId="7C9DDE41" w14:textId="6937C720" w:rsidR="00C456A6" w:rsidRDefault="00C456A6" w:rsidP="00402A5D">
            <w:pPr>
              <w:spacing w:line="360" w:lineRule="auto"/>
            </w:pPr>
            <w:r w:rsidRPr="00C456A6">
              <w:t>280F Shark</w:t>
            </w:r>
          </w:p>
        </w:tc>
        <w:tc>
          <w:tcPr>
            <w:tcW w:w="1701" w:type="dxa"/>
          </w:tcPr>
          <w:p w14:paraId="4F64714D" w14:textId="54D313E4" w:rsidR="00C456A6" w:rsidRDefault="00C456A6" w:rsidP="00C456A6">
            <w:pPr>
              <w:spacing w:line="360" w:lineRule="auto"/>
              <w:jc w:val="center"/>
            </w:pPr>
            <w:r w:rsidRPr="00C456A6">
              <w:t>Graphite</w:t>
            </w:r>
          </w:p>
        </w:tc>
        <w:tc>
          <w:tcPr>
            <w:tcW w:w="2268" w:type="dxa"/>
          </w:tcPr>
          <w:p w14:paraId="5B5B8364" w14:textId="242DEB35" w:rsidR="00C456A6" w:rsidRDefault="00C456A6" w:rsidP="00C456A6">
            <w:pPr>
              <w:spacing w:line="360" w:lineRule="auto"/>
              <w:jc w:val="center"/>
            </w:pPr>
            <w:r>
              <w:t>Black</w:t>
            </w:r>
          </w:p>
        </w:tc>
        <w:tc>
          <w:tcPr>
            <w:tcW w:w="2126" w:type="dxa"/>
          </w:tcPr>
          <w:p w14:paraId="60CC8D29" w14:textId="1CCF19D3" w:rsidR="00C456A6" w:rsidRDefault="00C456A6" w:rsidP="00C456A6">
            <w:pPr>
              <w:spacing w:line="360" w:lineRule="auto"/>
              <w:jc w:val="center"/>
            </w:pPr>
            <w:r>
              <w:t>Biofuel</w:t>
            </w:r>
          </w:p>
        </w:tc>
        <w:tc>
          <w:tcPr>
            <w:tcW w:w="1701" w:type="dxa"/>
          </w:tcPr>
          <w:p w14:paraId="22504513" w14:textId="2C962D0E" w:rsidR="00C456A6" w:rsidRDefault="00C456A6" w:rsidP="00C456A6">
            <w:pPr>
              <w:spacing w:line="360" w:lineRule="auto"/>
              <w:jc w:val="center"/>
            </w:pPr>
            <w:r w:rsidRPr="00C456A6">
              <w:t>650000</w:t>
            </w:r>
          </w:p>
        </w:tc>
      </w:tr>
      <w:tr w:rsidR="00C456A6" w14:paraId="45A64553" w14:textId="77777777" w:rsidTr="0083330A">
        <w:tc>
          <w:tcPr>
            <w:tcW w:w="2122" w:type="dxa"/>
          </w:tcPr>
          <w:p w14:paraId="384CF671" w14:textId="205A3C3A" w:rsidR="00C456A6" w:rsidRDefault="00C456A6" w:rsidP="00402A5D">
            <w:pPr>
              <w:spacing w:line="360" w:lineRule="auto"/>
            </w:pPr>
            <w:r w:rsidRPr="00C456A6">
              <w:t>R22 Alpha Beta</w:t>
            </w:r>
          </w:p>
        </w:tc>
        <w:tc>
          <w:tcPr>
            <w:tcW w:w="1701" w:type="dxa"/>
          </w:tcPr>
          <w:p w14:paraId="7B9712CE" w14:textId="55DC6AC7" w:rsidR="00C456A6" w:rsidRDefault="00C456A6" w:rsidP="00C456A6">
            <w:pPr>
              <w:spacing w:line="360" w:lineRule="auto"/>
              <w:jc w:val="center"/>
            </w:pPr>
            <w:r w:rsidRPr="00C456A6">
              <w:t>Aluminum</w:t>
            </w:r>
          </w:p>
        </w:tc>
        <w:tc>
          <w:tcPr>
            <w:tcW w:w="2268" w:type="dxa"/>
          </w:tcPr>
          <w:p w14:paraId="6DB96D28" w14:textId="6509B432" w:rsidR="00C456A6" w:rsidRDefault="00C456A6" w:rsidP="00C456A6">
            <w:pPr>
              <w:spacing w:line="360" w:lineRule="auto"/>
              <w:jc w:val="center"/>
            </w:pPr>
            <w:r w:rsidRPr="00C456A6">
              <w:t>Blue</w:t>
            </w:r>
          </w:p>
        </w:tc>
        <w:tc>
          <w:tcPr>
            <w:tcW w:w="2126" w:type="dxa"/>
          </w:tcPr>
          <w:p w14:paraId="7D9D8F57" w14:textId="487E111F" w:rsidR="00C456A6" w:rsidRDefault="00C456A6" w:rsidP="00C456A6">
            <w:pPr>
              <w:spacing w:line="360" w:lineRule="auto"/>
              <w:jc w:val="center"/>
            </w:pPr>
            <w:r w:rsidRPr="00C456A6">
              <w:t>Avgas</w:t>
            </w:r>
          </w:p>
        </w:tc>
        <w:tc>
          <w:tcPr>
            <w:tcW w:w="1701" w:type="dxa"/>
          </w:tcPr>
          <w:p w14:paraId="2090E788" w14:textId="11E59AD8" w:rsidR="00C456A6" w:rsidRDefault="00C456A6" w:rsidP="00C456A6">
            <w:pPr>
              <w:spacing w:line="360" w:lineRule="auto"/>
              <w:jc w:val="center"/>
            </w:pPr>
            <w:r w:rsidRPr="00C456A6">
              <w:t>200000</w:t>
            </w:r>
          </w:p>
        </w:tc>
      </w:tr>
      <w:tr w:rsidR="00C456A6" w14:paraId="00D93CD8" w14:textId="77777777" w:rsidTr="0083330A">
        <w:tc>
          <w:tcPr>
            <w:tcW w:w="2122" w:type="dxa"/>
          </w:tcPr>
          <w:p w14:paraId="16BE541A" w14:textId="210857EE" w:rsidR="00C456A6" w:rsidRDefault="00C456A6" w:rsidP="00402A5D">
            <w:pPr>
              <w:spacing w:line="360" w:lineRule="auto"/>
            </w:pPr>
            <w:r>
              <w:t>R22 Mariner</w:t>
            </w:r>
          </w:p>
        </w:tc>
        <w:tc>
          <w:tcPr>
            <w:tcW w:w="1701" w:type="dxa"/>
          </w:tcPr>
          <w:p w14:paraId="1EAD1FD8" w14:textId="72AABA5E" w:rsidR="00C456A6" w:rsidRDefault="00C456A6" w:rsidP="00C456A6">
            <w:pPr>
              <w:spacing w:line="360" w:lineRule="auto"/>
              <w:jc w:val="center"/>
            </w:pPr>
            <w:r w:rsidRPr="00C456A6">
              <w:t>Titanium</w:t>
            </w:r>
          </w:p>
        </w:tc>
        <w:tc>
          <w:tcPr>
            <w:tcW w:w="2268" w:type="dxa"/>
          </w:tcPr>
          <w:p w14:paraId="72AB765C" w14:textId="078362ED" w:rsidR="00C456A6" w:rsidRDefault="00C456A6" w:rsidP="00C456A6">
            <w:pPr>
              <w:spacing w:line="360" w:lineRule="auto"/>
              <w:jc w:val="center"/>
            </w:pPr>
            <w:r w:rsidRPr="00C456A6">
              <w:t>White</w:t>
            </w:r>
          </w:p>
        </w:tc>
        <w:tc>
          <w:tcPr>
            <w:tcW w:w="2126" w:type="dxa"/>
          </w:tcPr>
          <w:p w14:paraId="36E89FE8" w14:textId="4C6BAAED" w:rsidR="00C456A6" w:rsidRDefault="00C456A6" w:rsidP="00C456A6">
            <w:pPr>
              <w:spacing w:line="360" w:lineRule="auto"/>
              <w:jc w:val="center"/>
            </w:pPr>
            <w:r w:rsidRPr="00C456A6">
              <w:t>Avgas</w:t>
            </w:r>
          </w:p>
        </w:tc>
        <w:tc>
          <w:tcPr>
            <w:tcW w:w="1701" w:type="dxa"/>
          </w:tcPr>
          <w:p w14:paraId="154B641F" w14:textId="042E1A4D" w:rsidR="00C456A6" w:rsidRDefault="00C456A6" w:rsidP="00C456A6">
            <w:pPr>
              <w:spacing w:line="360" w:lineRule="auto"/>
              <w:jc w:val="center"/>
            </w:pPr>
            <w:r w:rsidRPr="00C456A6">
              <w:t>350000</w:t>
            </w:r>
          </w:p>
        </w:tc>
      </w:tr>
      <w:tr w:rsidR="00C456A6" w14:paraId="159B6713" w14:textId="77777777" w:rsidTr="0083330A">
        <w:tc>
          <w:tcPr>
            <w:tcW w:w="2122" w:type="dxa"/>
          </w:tcPr>
          <w:p w14:paraId="28FFE151" w14:textId="6212185E" w:rsidR="00C456A6" w:rsidRDefault="00C456A6" w:rsidP="00402A5D">
            <w:pPr>
              <w:spacing w:line="360" w:lineRule="auto"/>
            </w:pPr>
            <w:r>
              <w:t>S-76 Spirit</w:t>
            </w:r>
          </w:p>
        </w:tc>
        <w:tc>
          <w:tcPr>
            <w:tcW w:w="1701" w:type="dxa"/>
          </w:tcPr>
          <w:p w14:paraId="7B73B8C4" w14:textId="5393E7B6" w:rsidR="00C456A6" w:rsidRDefault="00C456A6" w:rsidP="00C456A6">
            <w:pPr>
              <w:spacing w:line="360" w:lineRule="auto"/>
              <w:jc w:val="center"/>
            </w:pPr>
            <w:r w:rsidRPr="00C456A6">
              <w:t>Graphite</w:t>
            </w:r>
          </w:p>
        </w:tc>
        <w:tc>
          <w:tcPr>
            <w:tcW w:w="2268" w:type="dxa"/>
          </w:tcPr>
          <w:p w14:paraId="21842277" w14:textId="48666A87" w:rsidR="00C456A6" w:rsidRDefault="00C456A6" w:rsidP="00C456A6">
            <w:pPr>
              <w:spacing w:line="360" w:lineRule="auto"/>
              <w:jc w:val="center"/>
            </w:pPr>
            <w:r w:rsidRPr="00C456A6">
              <w:t>White</w:t>
            </w:r>
          </w:p>
        </w:tc>
        <w:tc>
          <w:tcPr>
            <w:tcW w:w="2126" w:type="dxa"/>
          </w:tcPr>
          <w:p w14:paraId="652AF6A3" w14:textId="5CB3757A" w:rsidR="00C456A6" w:rsidRDefault="00C456A6" w:rsidP="00C456A6">
            <w:pPr>
              <w:spacing w:line="360" w:lineRule="auto"/>
              <w:jc w:val="center"/>
            </w:pPr>
            <w:r w:rsidRPr="00C456A6">
              <w:t>Avgas</w:t>
            </w:r>
          </w:p>
        </w:tc>
        <w:tc>
          <w:tcPr>
            <w:tcW w:w="1701" w:type="dxa"/>
          </w:tcPr>
          <w:p w14:paraId="3C44A907" w14:textId="3FC47C3A" w:rsidR="00C456A6" w:rsidRDefault="00C456A6" w:rsidP="00C456A6">
            <w:pPr>
              <w:spacing w:line="360" w:lineRule="auto"/>
              <w:jc w:val="center"/>
            </w:pPr>
            <w:r w:rsidRPr="00C456A6">
              <w:t>500000</w:t>
            </w:r>
          </w:p>
        </w:tc>
      </w:tr>
    </w:tbl>
    <w:p w14:paraId="6621394F" w14:textId="77777777" w:rsidR="0083330A" w:rsidRDefault="0083330A" w:rsidP="00EB37B1">
      <w:pPr>
        <w:spacing w:line="360" w:lineRule="auto"/>
      </w:pPr>
    </w:p>
    <w:p w14:paraId="381886ED" w14:textId="77777777" w:rsidR="0013107E" w:rsidRDefault="0013107E" w:rsidP="0013107E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lastRenderedPageBreak/>
        <w:t>Here are the rules that you must follow to create your project:</w:t>
      </w:r>
    </w:p>
    <w:p w14:paraId="1FFD062B" w14:textId="77777777" w:rsidR="0013107E" w:rsidRDefault="0013107E" w:rsidP="0013107E">
      <w:pPr>
        <w:numPr>
          <w:ilvl w:val="0"/>
          <w:numId w:val="14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48E271D1" w14:textId="77777777" w:rsidR="0013107E" w:rsidRDefault="0013107E" w:rsidP="0013107E">
      <w:pPr>
        <w:numPr>
          <w:ilvl w:val="0"/>
          <w:numId w:val="14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color w:val="000000"/>
        </w:rPr>
        <w:t xml:space="preserve">Use the techniques taught during practicum, such as: </w:t>
      </w:r>
      <w:r>
        <w:rPr>
          <w:color w:val="000000"/>
          <w:shd w:val="clear" w:color="auto" w:fill="FFFFFF"/>
        </w:rPr>
        <w:t xml:space="preserve">building facts (facts, assert, modify, retract, </w:t>
      </w:r>
      <w:proofErr w:type="spellStart"/>
      <w:r>
        <w:rPr>
          <w:color w:val="000000"/>
          <w:shd w:val="clear" w:color="auto" w:fill="FFFFFF"/>
        </w:rPr>
        <w:t>deffact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deftemplate</w:t>
      </w:r>
      <w:proofErr w:type="spellEnd"/>
      <w:r>
        <w:rPr>
          <w:color w:val="000000"/>
          <w:shd w:val="clear" w:color="auto" w:fill="FFFFFF"/>
        </w:rPr>
        <w:t>), building rule (</w:t>
      </w:r>
      <w:proofErr w:type="spellStart"/>
      <w:r>
        <w:rPr>
          <w:color w:val="000000"/>
          <w:shd w:val="clear" w:color="auto" w:fill="FFFFFF"/>
        </w:rPr>
        <w:t>defrule</w:t>
      </w:r>
      <w:proofErr w:type="spellEnd"/>
      <w:r>
        <w:rPr>
          <w:color w:val="000000"/>
          <w:shd w:val="clear" w:color="auto" w:fill="FFFFFF"/>
        </w:rPr>
        <w:t>), knowledge representation (forward chaining</w:t>
      </w:r>
      <w:r>
        <w:rPr>
          <w:color w:val="000000"/>
        </w:rPr>
        <w:t xml:space="preserve">, </w:t>
      </w:r>
      <w:r>
        <w:rPr>
          <w:color w:val="000000"/>
          <w:shd w:val="clear" w:color="auto" w:fill="FFFFFF"/>
        </w:rPr>
        <w:t>backward chaining), and building expert system.</w:t>
      </w:r>
    </w:p>
    <w:p w14:paraId="323542BB" w14:textId="77777777" w:rsidR="0013107E" w:rsidRDefault="0013107E" w:rsidP="0013107E">
      <w:pPr>
        <w:numPr>
          <w:ilvl w:val="0"/>
          <w:numId w:val="14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404DD7AD" w14:textId="77777777" w:rsidR="0013107E" w:rsidRDefault="0013107E" w:rsidP="0013107E">
      <w:pPr>
        <w:numPr>
          <w:ilvl w:val="0"/>
          <w:numId w:val="14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557D63A" w14:textId="77777777" w:rsidR="0013107E" w:rsidRDefault="0013107E" w:rsidP="0013107E">
      <w:pPr>
        <w:numPr>
          <w:ilvl w:val="1"/>
          <w:numId w:val="14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15C22266" w14:textId="77777777" w:rsidR="0013107E" w:rsidRDefault="0013107E" w:rsidP="0013107E">
      <w:pPr>
        <w:numPr>
          <w:ilvl w:val="1"/>
          <w:numId w:val="14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3AE66CA" w14:textId="77777777" w:rsidR="0013107E" w:rsidRDefault="0013107E" w:rsidP="0013107E">
      <w:pPr>
        <w:numPr>
          <w:ilvl w:val="1"/>
          <w:numId w:val="14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64AA3503" w14:textId="77777777" w:rsidR="0013107E" w:rsidRDefault="0013107E" w:rsidP="0013107E">
      <w:pPr>
        <w:spacing w:line="360" w:lineRule="auto"/>
        <w:jc w:val="both"/>
      </w:pPr>
    </w:p>
    <w:p w14:paraId="70C0A7ED" w14:textId="77777777" w:rsidR="0013107E" w:rsidRDefault="0013107E" w:rsidP="0013107E">
      <w:pPr>
        <w:spacing w:line="360" w:lineRule="auto"/>
        <w:jc w:val="center"/>
        <w:rPr>
          <w:b/>
        </w:rPr>
      </w:pPr>
      <w:r>
        <w:rPr>
          <w:b/>
        </w:rPr>
        <w:t>If you have any question, please ask your assistant!</w:t>
      </w:r>
    </w:p>
    <w:p w14:paraId="45771EC8" w14:textId="77777777" w:rsidR="001E2A96" w:rsidRPr="00A32343" w:rsidRDefault="001E2A96" w:rsidP="001E2A96">
      <w:pPr>
        <w:spacing w:line="360" w:lineRule="auto"/>
      </w:pPr>
      <w:bookmarkStart w:id="1" w:name="_GoBack"/>
      <w:bookmarkEnd w:id="1"/>
    </w:p>
    <w:sectPr w:rsidR="001E2A96" w:rsidRPr="00A32343" w:rsidSect="00DF2179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4E751" w14:textId="77777777" w:rsidR="00621712" w:rsidRDefault="00621712" w:rsidP="00273E4A">
      <w:r>
        <w:separator/>
      </w:r>
    </w:p>
  </w:endnote>
  <w:endnote w:type="continuationSeparator" w:id="0">
    <w:p w14:paraId="37BF71CE" w14:textId="77777777" w:rsidR="00621712" w:rsidRDefault="0062171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315D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5AB42BE" wp14:editId="262C6883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08E917B2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713ECB8C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53ACA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0B23C3D" wp14:editId="20BDB10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0F1D320D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E15C7F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4A4D46D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B94BF" w14:textId="77777777" w:rsidR="00621712" w:rsidRDefault="00621712" w:rsidP="00273E4A">
      <w:r>
        <w:separator/>
      </w:r>
    </w:p>
  </w:footnote>
  <w:footnote w:type="continuationSeparator" w:id="0">
    <w:p w14:paraId="425E8FC0" w14:textId="77777777" w:rsidR="00621712" w:rsidRDefault="0062171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290D4A1C" w14:textId="77777777" w:rsidTr="005D0782">
      <w:tc>
        <w:tcPr>
          <w:tcW w:w="5220" w:type="dxa"/>
        </w:tcPr>
        <w:p w14:paraId="542472D5" w14:textId="427187C2" w:rsidR="005D0782" w:rsidRDefault="00DA5065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A5065">
            <w:rPr>
              <w:b/>
              <w:sz w:val="20"/>
              <w:lang w:val="id-ID"/>
            </w:rPr>
            <w:t>170220</w:t>
          </w:r>
        </w:p>
      </w:tc>
      <w:tc>
        <w:tcPr>
          <w:tcW w:w="5220" w:type="dxa"/>
        </w:tcPr>
        <w:p w14:paraId="15564121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DE0D3B5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526C828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A645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06B3"/>
    <w:multiLevelType w:val="hybridMultilevel"/>
    <w:tmpl w:val="111CC48E"/>
    <w:lvl w:ilvl="0" w:tplc="43FEC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F2928"/>
    <w:multiLevelType w:val="hybridMultilevel"/>
    <w:tmpl w:val="E51851A4"/>
    <w:lvl w:ilvl="0" w:tplc="8B1893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E6421"/>
    <w:multiLevelType w:val="hybridMultilevel"/>
    <w:tmpl w:val="B0646AD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6B1AE5"/>
    <w:multiLevelType w:val="hybridMultilevel"/>
    <w:tmpl w:val="C6D80280"/>
    <w:lvl w:ilvl="0" w:tplc="0944C7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23431A"/>
    <w:multiLevelType w:val="hybridMultilevel"/>
    <w:tmpl w:val="4462F59A"/>
    <w:lvl w:ilvl="0" w:tplc="6094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B7E05"/>
    <w:multiLevelType w:val="hybridMultilevel"/>
    <w:tmpl w:val="DF123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844E00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CED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730C1"/>
    <w:multiLevelType w:val="hybridMultilevel"/>
    <w:tmpl w:val="5EF41346"/>
    <w:lvl w:ilvl="0" w:tplc="17C0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8912B2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D17044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234521"/>
    <w:multiLevelType w:val="hybridMultilevel"/>
    <w:tmpl w:val="4A0E47FC"/>
    <w:lvl w:ilvl="0" w:tplc="751C4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CD6263"/>
    <w:multiLevelType w:val="hybridMultilevel"/>
    <w:tmpl w:val="BF50F9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F3BCB"/>
    <w:multiLevelType w:val="hybridMultilevel"/>
    <w:tmpl w:val="50C28AD8"/>
    <w:lvl w:ilvl="0" w:tplc="55A29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0FEE90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A16ED2"/>
    <w:multiLevelType w:val="hybridMultilevel"/>
    <w:tmpl w:val="6B261412"/>
    <w:lvl w:ilvl="0" w:tplc="3B98925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357F3D"/>
    <w:multiLevelType w:val="hybridMultilevel"/>
    <w:tmpl w:val="CFE058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11"/>
  </w:num>
  <w:num w:numId="9">
    <w:abstractNumId w:val="0"/>
  </w:num>
  <w:num w:numId="10">
    <w:abstractNumId w:val="12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16AAE"/>
    <w:rsid w:val="00020F10"/>
    <w:rsid w:val="00034E28"/>
    <w:rsid w:val="000379E1"/>
    <w:rsid w:val="00051154"/>
    <w:rsid w:val="00055D9F"/>
    <w:rsid w:val="00061B95"/>
    <w:rsid w:val="00072DE7"/>
    <w:rsid w:val="000732DF"/>
    <w:rsid w:val="00077F4D"/>
    <w:rsid w:val="000926DF"/>
    <w:rsid w:val="00097DC1"/>
    <w:rsid w:val="000A0C90"/>
    <w:rsid w:val="000A23D8"/>
    <w:rsid w:val="000A3800"/>
    <w:rsid w:val="000A3F41"/>
    <w:rsid w:val="000B3576"/>
    <w:rsid w:val="000B69D0"/>
    <w:rsid w:val="000C3015"/>
    <w:rsid w:val="000C5DFB"/>
    <w:rsid w:val="000F057A"/>
    <w:rsid w:val="000F1EBF"/>
    <w:rsid w:val="000F3EB6"/>
    <w:rsid w:val="000F7CFC"/>
    <w:rsid w:val="000F7FC6"/>
    <w:rsid w:val="001128D4"/>
    <w:rsid w:val="00122BC2"/>
    <w:rsid w:val="00126822"/>
    <w:rsid w:val="0013107E"/>
    <w:rsid w:val="00131DAA"/>
    <w:rsid w:val="00132752"/>
    <w:rsid w:val="00145C2E"/>
    <w:rsid w:val="00150E94"/>
    <w:rsid w:val="00151847"/>
    <w:rsid w:val="0015698F"/>
    <w:rsid w:val="00183F26"/>
    <w:rsid w:val="001919A5"/>
    <w:rsid w:val="0019352D"/>
    <w:rsid w:val="001955A6"/>
    <w:rsid w:val="001A300E"/>
    <w:rsid w:val="001A392E"/>
    <w:rsid w:val="001B3A2E"/>
    <w:rsid w:val="001D4810"/>
    <w:rsid w:val="001E2A96"/>
    <w:rsid w:val="001E4042"/>
    <w:rsid w:val="001E637E"/>
    <w:rsid w:val="001E7ABE"/>
    <w:rsid w:val="001F64B6"/>
    <w:rsid w:val="00224780"/>
    <w:rsid w:val="00235C36"/>
    <w:rsid w:val="002376FA"/>
    <w:rsid w:val="0024513B"/>
    <w:rsid w:val="00252F42"/>
    <w:rsid w:val="002556A5"/>
    <w:rsid w:val="00273E4A"/>
    <w:rsid w:val="00281422"/>
    <w:rsid w:val="00281799"/>
    <w:rsid w:val="002841B3"/>
    <w:rsid w:val="00294AC9"/>
    <w:rsid w:val="002956DC"/>
    <w:rsid w:val="00296DA6"/>
    <w:rsid w:val="002A06CC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E3A17"/>
    <w:rsid w:val="002E5EA0"/>
    <w:rsid w:val="003002A2"/>
    <w:rsid w:val="00305136"/>
    <w:rsid w:val="003054E4"/>
    <w:rsid w:val="0031248F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5479"/>
    <w:rsid w:val="00387D06"/>
    <w:rsid w:val="00392DEF"/>
    <w:rsid w:val="00393E5D"/>
    <w:rsid w:val="00397DE2"/>
    <w:rsid w:val="003A1788"/>
    <w:rsid w:val="003B1D05"/>
    <w:rsid w:val="003B27CC"/>
    <w:rsid w:val="003B5F77"/>
    <w:rsid w:val="003C0A29"/>
    <w:rsid w:val="003C1CE6"/>
    <w:rsid w:val="003D1B09"/>
    <w:rsid w:val="003D7084"/>
    <w:rsid w:val="003F71D2"/>
    <w:rsid w:val="00402A5D"/>
    <w:rsid w:val="004074A1"/>
    <w:rsid w:val="00411ECF"/>
    <w:rsid w:val="00420AFF"/>
    <w:rsid w:val="00422134"/>
    <w:rsid w:val="00434FFC"/>
    <w:rsid w:val="00440C06"/>
    <w:rsid w:val="00446550"/>
    <w:rsid w:val="00446D31"/>
    <w:rsid w:val="0045325D"/>
    <w:rsid w:val="00456409"/>
    <w:rsid w:val="004564E4"/>
    <w:rsid w:val="004633AF"/>
    <w:rsid w:val="0046440B"/>
    <w:rsid w:val="00464744"/>
    <w:rsid w:val="00470964"/>
    <w:rsid w:val="004716A8"/>
    <w:rsid w:val="0047514B"/>
    <w:rsid w:val="004842B2"/>
    <w:rsid w:val="00494E4C"/>
    <w:rsid w:val="004A6F1F"/>
    <w:rsid w:val="004B47B5"/>
    <w:rsid w:val="004B6AFE"/>
    <w:rsid w:val="004C0F0C"/>
    <w:rsid w:val="004D00E2"/>
    <w:rsid w:val="004D0221"/>
    <w:rsid w:val="004D176C"/>
    <w:rsid w:val="004E7352"/>
    <w:rsid w:val="005105DD"/>
    <w:rsid w:val="00520E03"/>
    <w:rsid w:val="00526473"/>
    <w:rsid w:val="005314B7"/>
    <w:rsid w:val="00534110"/>
    <w:rsid w:val="00535DA7"/>
    <w:rsid w:val="005447D7"/>
    <w:rsid w:val="0055410B"/>
    <w:rsid w:val="00556E41"/>
    <w:rsid w:val="00557ABC"/>
    <w:rsid w:val="00571B72"/>
    <w:rsid w:val="00582417"/>
    <w:rsid w:val="00582E4C"/>
    <w:rsid w:val="005A072D"/>
    <w:rsid w:val="005A32DD"/>
    <w:rsid w:val="005B07D4"/>
    <w:rsid w:val="005B3392"/>
    <w:rsid w:val="005B3B8C"/>
    <w:rsid w:val="005B3D59"/>
    <w:rsid w:val="005B66A9"/>
    <w:rsid w:val="005B70CA"/>
    <w:rsid w:val="005C156C"/>
    <w:rsid w:val="005C19B6"/>
    <w:rsid w:val="005D0782"/>
    <w:rsid w:val="005D2E87"/>
    <w:rsid w:val="005D3A42"/>
    <w:rsid w:val="005E4BA7"/>
    <w:rsid w:val="005E6DE4"/>
    <w:rsid w:val="005F47E6"/>
    <w:rsid w:val="005F4B51"/>
    <w:rsid w:val="005F794B"/>
    <w:rsid w:val="0060201C"/>
    <w:rsid w:val="0060486C"/>
    <w:rsid w:val="00621712"/>
    <w:rsid w:val="00630531"/>
    <w:rsid w:val="00635EE5"/>
    <w:rsid w:val="00643F75"/>
    <w:rsid w:val="00646DD6"/>
    <w:rsid w:val="0066121B"/>
    <w:rsid w:val="00664137"/>
    <w:rsid w:val="00670461"/>
    <w:rsid w:val="0067443D"/>
    <w:rsid w:val="006763AE"/>
    <w:rsid w:val="0069436C"/>
    <w:rsid w:val="006B4079"/>
    <w:rsid w:val="006D36BC"/>
    <w:rsid w:val="006D51C7"/>
    <w:rsid w:val="006F4D80"/>
    <w:rsid w:val="00701ECA"/>
    <w:rsid w:val="0070257E"/>
    <w:rsid w:val="007055EA"/>
    <w:rsid w:val="00716297"/>
    <w:rsid w:val="00716D1F"/>
    <w:rsid w:val="00720962"/>
    <w:rsid w:val="0072245D"/>
    <w:rsid w:val="007241F7"/>
    <w:rsid w:val="00737595"/>
    <w:rsid w:val="007547F4"/>
    <w:rsid w:val="00764ECA"/>
    <w:rsid w:val="00787247"/>
    <w:rsid w:val="007B2AE6"/>
    <w:rsid w:val="007B5A6A"/>
    <w:rsid w:val="007C1C37"/>
    <w:rsid w:val="007C4469"/>
    <w:rsid w:val="007D7A2F"/>
    <w:rsid w:val="007E0EE7"/>
    <w:rsid w:val="00810737"/>
    <w:rsid w:val="00811C48"/>
    <w:rsid w:val="00822C75"/>
    <w:rsid w:val="0083330A"/>
    <w:rsid w:val="0083459F"/>
    <w:rsid w:val="0083780E"/>
    <w:rsid w:val="008657CD"/>
    <w:rsid w:val="00866258"/>
    <w:rsid w:val="008674E6"/>
    <w:rsid w:val="00876001"/>
    <w:rsid w:val="00876A58"/>
    <w:rsid w:val="00886A57"/>
    <w:rsid w:val="008939EF"/>
    <w:rsid w:val="00894072"/>
    <w:rsid w:val="00895B8D"/>
    <w:rsid w:val="008A0F46"/>
    <w:rsid w:val="008B212E"/>
    <w:rsid w:val="008B6DF0"/>
    <w:rsid w:val="008B7541"/>
    <w:rsid w:val="008C1A4A"/>
    <w:rsid w:val="008D1B94"/>
    <w:rsid w:val="008D33B4"/>
    <w:rsid w:val="008D411F"/>
    <w:rsid w:val="008D6304"/>
    <w:rsid w:val="008F4D59"/>
    <w:rsid w:val="009010C1"/>
    <w:rsid w:val="0090372F"/>
    <w:rsid w:val="00906495"/>
    <w:rsid w:val="009138C8"/>
    <w:rsid w:val="00915C4A"/>
    <w:rsid w:val="00916F20"/>
    <w:rsid w:val="00932B6E"/>
    <w:rsid w:val="00934916"/>
    <w:rsid w:val="0093677F"/>
    <w:rsid w:val="00937B93"/>
    <w:rsid w:val="009407BC"/>
    <w:rsid w:val="00940DD7"/>
    <w:rsid w:val="00944ADA"/>
    <w:rsid w:val="009568C5"/>
    <w:rsid w:val="00961A2D"/>
    <w:rsid w:val="0097243E"/>
    <w:rsid w:val="00973849"/>
    <w:rsid w:val="009832E4"/>
    <w:rsid w:val="00986C89"/>
    <w:rsid w:val="009A0C0F"/>
    <w:rsid w:val="009A2464"/>
    <w:rsid w:val="009A3737"/>
    <w:rsid w:val="009C7801"/>
    <w:rsid w:val="009E29D9"/>
    <w:rsid w:val="009E2D7B"/>
    <w:rsid w:val="00A134D7"/>
    <w:rsid w:val="00A1473C"/>
    <w:rsid w:val="00A16858"/>
    <w:rsid w:val="00A32343"/>
    <w:rsid w:val="00A41001"/>
    <w:rsid w:val="00A46082"/>
    <w:rsid w:val="00A50AF3"/>
    <w:rsid w:val="00A52AB7"/>
    <w:rsid w:val="00A53D38"/>
    <w:rsid w:val="00A552D5"/>
    <w:rsid w:val="00A57B87"/>
    <w:rsid w:val="00A641BC"/>
    <w:rsid w:val="00A933D3"/>
    <w:rsid w:val="00AA1407"/>
    <w:rsid w:val="00AA5D4D"/>
    <w:rsid w:val="00AB0E0A"/>
    <w:rsid w:val="00AB42BB"/>
    <w:rsid w:val="00AC0C63"/>
    <w:rsid w:val="00AC5D98"/>
    <w:rsid w:val="00AD0B16"/>
    <w:rsid w:val="00AD2114"/>
    <w:rsid w:val="00AD3C7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0C2E"/>
    <w:rsid w:val="00B517FB"/>
    <w:rsid w:val="00B54B18"/>
    <w:rsid w:val="00B67595"/>
    <w:rsid w:val="00B7140C"/>
    <w:rsid w:val="00B804E6"/>
    <w:rsid w:val="00B81979"/>
    <w:rsid w:val="00B93828"/>
    <w:rsid w:val="00B948DA"/>
    <w:rsid w:val="00B9609E"/>
    <w:rsid w:val="00BA34BD"/>
    <w:rsid w:val="00BC6DE8"/>
    <w:rsid w:val="00BE0705"/>
    <w:rsid w:val="00BF2997"/>
    <w:rsid w:val="00BF7C45"/>
    <w:rsid w:val="00BF7FE4"/>
    <w:rsid w:val="00C029C5"/>
    <w:rsid w:val="00C17AB1"/>
    <w:rsid w:val="00C25F66"/>
    <w:rsid w:val="00C308FF"/>
    <w:rsid w:val="00C44051"/>
    <w:rsid w:val="00C456A6"/>
    <w:rsid w:val="00C525FC"/>
    <w:rsid w:val="00C5668D"/>
    <w:rsid w:val="00C56C03"/>
    <w:rsid w:val="00C57A8A"/>
    <w:rsid w:val="00C57FE8"/>
    <w:rsid w:val="00C6549A"/>
    <w:rsid w:val="00C8483C"/>
    <w:rsid w:val="00C915BF"/>
    <w:rsid w:val="00CB3B33"/>
    <w:rsid w:val="00CB736B"/>
    <w:rsid w:val="00CD0F93"/>
    <w:rsid w:val="00CD1951"/>
    <w:rsid w:val="00CD22E7"/>
    <w:rsid w:val="00CD64BC"/>
    <w:rsid w:val="00CF11B0"/>
    <w:rsid w:val="00D05FB2"/>
    <w:rsid w:val="00D06610"/>
    <w:rsid w:val="00D105DA"/>
    <w:rsid w:val="00D22C95"/>
    <w:rsid w:val="00D30822"/>
    <w:rsid w:val="00D3382D"/>
    <w:rsid w:val="00D3685C"/>
    <w:rsid w:val="00D37E0D"/>
    <w:rsid w:val="00D47C75"/>
    <w:rsid w:val="00D525F6"/>
    <w:rsid w:val="00D60A6D"/>
    <w:rsid w:val="00D67DFC"/>
    <w:rsid w:val="00D70C46"/>
    <w:rsid w:val="00D72FF7"/>
    <w:rsid w:val="00D74F09"/>
    <w:rsid w:val="00D92557"/>
    <w:rsid w:val="00D95848"/>
    <w:rsid w:val="00DA4A85"/>
    <w:rsid w:val="00DA5065"/>
    <w:rsid w:val="00DB0A75"/>
    <w:rsid w:val="00DB5D88"/>
    <w:rsid w:val="00DC4B9D"/>
    <w:rsid w:val="00DC700A"/>
    <w:rsid w:val="00DD59D8"/>
    <w:rsid w:val="00DE2FA6"/>
    <w:rsid w:val="00DF2179"/>
    <w:rsid w:val="00DF224B"/>
    <w:rsid w:val="00E0375C"/>
    <w:rsid w:val="00E03DA9"/>
    <w:rsid w:val="00E047D9"/>
    <w:rsid w:val="00E15CE6"/>
    <w:rsid w:val="00E335DA"/>
    <w:rsid w:val="00E36B77"/>
    <w:rsid w:val="00E36EA8"/>
    <w:rsid w:val="00E502A7"/>
    <w:rsid w:val="00E61DC9"/>
    <w:rsid w:val="00E642BF"/>
    <w:rsid w:val="00E660C4"/>
    <w:rsid w:val="00E83F0C"/>
    <w:rsid w:val="00EB37B1"/>
    <w:rsid w:val="00EB5190"/>
    <w:rsid w:val="00EC7464"/>
    <w:rsid w:val="00EC7716"/>
    <w:rsid w:val="00ED265A"/>
    <w:rsid w:val="00ED5890"/>
    <w:rsid w:val="00ED68D7"/>
    <w:rsid w:val="00EE562E"/>
    <w:rsid w:val="00EF17AC"/>
    <w:rsid w:val="00F146B9"/>
    <w:rsid w:val="00F22A92"/>
    <w:rsid w:val="00F2595B"/>
    <w:rsid w:val="00F349E1"/>
    <w:rsid w:val="00F36E33"/>
    <w:rsid w:val="00F371F6"/>
    <w:rsid w:val="00F40509"/>
    <w:rsid w:val="00F53807"/>
    <w:rsid w:val="00F70F43"/>
    <w:rsid w:val="00F712CE"/>
    <w:rsid w:val="00F7318C"/>
    <w:rsid w:val="00F80742"/>
    <w:rsid w:val="00F955DA"/>
    <w:rsid w:val="00FA41A2"/>
    <w:rsid w:val="00FB0305"/>
    <w:rsid w:val="00FC245F"/>
    <w:rsid w:val="00FD2AB4"/>
    <w:rsid w:val="00FF0BE3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626948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9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29C5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C029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29C5"/>
  </w:style>
  <w:style w:type="paragraph" w:styleId="Caption">
    <w:name w:val="caption"/>
    <w:basedOn w:val="Normal"/>
    <w:next w:val="Normal"/>
    <w:uiPriority w:val="35"/>
    <w:unhideWhenUsed/>
    <w:qFormat/>
    <w:rsid w:val="004D00E2"/>
    <w:pPr>
      <w:spacing w:after="200"/>
      <w:jc w:val="center"/>
    </w:pPr>
    <w:rPr>
      <w:b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29C5"/>
    <w:rPr>
      <w:color w:val="D2611C" w:themeColor="hyperlink"/>
      <w:u w:val="single"/>
    </w:rPr>
  </w:style>
  <w:style w:type="character" w:customStyle="1" w:styleId="midutChar">
    <w:name w:val="midut Char"/>
    <w:basedOn w:val="DefaultParagraphFont"/>
    <w:link w:val="midut"/>
    <w:locked/>
    <w:rsid w:val="00AA5D4D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customStyle="1" w:styleId="midut">
    <w:name w:val="midut"/>
    <w:basedOn w:val="Normal"/>
    <w:link w:val="midutChar"/>
    <w:qFormat/>
    <w:rsid w:val="00AA5D4D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1E719-8130-4D4B-BDD2-BC1461911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635</TotalTime>
  <Pages>12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Steven Ferdianto</cp:lastModifiedBy>
  <cp:revision>136</cp:revision>
  <dcterms:created xsi:type="dcterms:W3CDTF">2017-06-21T03:38:00Z</dcterms:created>
  <dcterms:modified xsi:type="dcterms:W3CDTF">2020-01-30T04:30:00Z</dcterms:modified>
</cp:coreProperties>
</file>